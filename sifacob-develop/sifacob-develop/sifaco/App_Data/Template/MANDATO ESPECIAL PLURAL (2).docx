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6E6" w:rsidRPr="0037441C" w:rsidRDefault="00E476E6" w:rsidP="00E476E6">
      <w:pPr>
        <w:rPr>
          <w:rFonts w:cs="Arial"/>
          <w:spacing w:val="4"/>
        </w:rPr>
      </w:pPr>
      <w:r w:rsidRPr="0037441C">
        <w:rPr>
          <w:rFonts w:cs="Arial"/>
          <w:b/>
          <w:spacing w:val="4"/>
        </w:rPr>
        <w:t>REPERTORIO</w:t>
      </w:r>
      <w:r w:rsidRPr="0037441C">
        <w:rPr>
          <w:rFonts w:cs="Arial"/>
          <w:spacing w:val="4"/>
        </w:rPr>
        <w:t xml:space="preserve"> </w:t>
      </w:r>
      <w:r w:rsidRPr="0037441C">
        <w:rPr>
          <w:rFonts w:cs="Arial"/>
          <w:b/>
          <w:spacing w:val="4"/>
        </w:rPr>
        <w:t>N°</w:t>
      </w:r>
    </w:p>
    <w:p w:rsidR="00B953DF" w:rsidRDefault="00B953DF" w:rsidP="00E476E6">
      <w:pPr>
        <w:rPr>
          <w:rFonts w:cs="Arial"/>
          <w:spacing w:val="4"/>
        </w:rPr>
      </w:pPr>
    </w:p>
    <w:p w:rsidR="00DE226F" w:rsidRDefault="00DE226F" w:rsidP="00E476E6">
      <w:pPr>
        <w:rPr>
          <w:rFonts w:cs="Arial"/>
          <w:spacing w:val="4"/>
        </w:rPr>
      </w:pPr>
    </w:p>
    <w:p w:rsidR="00DE226F" w:rsidRPr="0037441C" w:rsidRDefault="00DE226F" w:rsidP="00E476E6">
      <w:pPr>
        <w:rPr>
          <w:rFonts w:cs="Arial"/>
          <w:spacing w:val="4"/>
        </w:rPr>
      </w:pPr>
    </w:p>
    <w:p w:rsidR="00DE226F" w:rsidRDefault="00DE226F" w:rsidP="00DE226F">
      <w:pPr>
        <w:jc w:val="center"/>
        <w:rPr>
          <w:rFonts w:cs="Arial"/>
          <w:b/>
          <w:spacing w:val="4"/>
          <w:szCs w:val="24"/>
          <w:u w:val="single"/>
        </w:rPr>
      </w:pPr>
      <w:r>
        <w:rPr>
          <w:rFonts w:cs="Arial"/>
          <w:b/>
          <w:spacing w:val="4"/>
          <w:szCs w:val="24"/>
          <w:u w:val="single"/>
        </w:rPr>
        <w:t>MANDATO ESPECIAL</w:t>
      </w:r>
    </w:p>
    <w:p w:rsidR="00DE226F" w:rsidRDefault="00DE226F" w:rsidP="00DE226F">
      <w:pPr>
        <w:rPr>
          <w:rFonts w:cs="Arial"/>
          <w:b/>
          <w:spacing w:val="4"/>
          <w:szCs w:val="24"/>
          <w:u w:val="single"/>
        </w:rPr>
      </w:pPr>
    </w:p>
    <w:p w:rsidR="00DE226F" w:rsidRPr="0037441C" w:rsidRDefault="00DE226F" w:rsidP="00DE226F">
      <w:pPr>
        <w:rPr>
          <w:rFonts w:cs="Arial"/>
          <w:b/>
          <w:spacing w:val="4"/>
          <w:szCs w:val="24"/>
          <w:u w:val="single"/>
        </w:rPr>
      </w:pPr>
    </w:p>
    <w:p w:rsidR="00E476E6" w:rsidRPr="0037441C" w:rsidRDefault="00BF3243" w:rsidP="00E476E6">
      <w:pPr>
        <w:jc w:val="center"/>
        <w:rPr>
          <w:rFonts w:cs="Arial"/>
          <w:b/>
          <w:spacing w:val="4"/>
          <w:szCs w:val="24"/>
        </w:rPr>
      </w:pPr>
      <w:r>
        <w:rPr>
          <w:rFonts w:cs="Arial"/>
          <w:b/>
          <w:spacing w:val="4"/>
          <w:szCs w:val="24"/>
        </w:rPr>
        <w:t>“</w:t>
      </w:r>
      <w:r w:rsidR="00E54A4C">
        <w:rPr>
          <w:rFonts w:cs="Arial"/>
          <w:b/>
          <w:spacing w:val="4"/>
          <w:szCs w:val="24"/>
        </w:rPr>
        <w:t>&lt;&lt;</w:t>
      </w:r>
      <w:proofErr w:type="spellStart"/>
      <w:r w:rsidR="00E54A4C">
        <w:rPr>
          <w:rFonts w:cs="Arial"/>
          <w:b/>
          <w:spacing w:val="4"/>
          <w:szCs w:val="24"/>
        </w:rPr>
        <w:t>NombreCliente</w:t>
      </w:r>
      <w:proofErr w:type="spellEnd"/>
      <w:r w:rsidR="00E54A4C">
        <w:rPr>
          <w:rFonts w:cs="Arial"/>
          <w:b/>
          <w:spacing w:val="4"/>
          <w:szCs w:val="24"/>
        </w:rPr>
        <w:t>&gt;&gt;</w:t>
      </w:r>
      <w:r>
        <w:rPr>
          <w:rFonts w:cs="Arial"/>
          <w:b/>
          <w:spacing w:val="4"/>
          <w:szCs w:val="24"/>
        </w:rPr>
        <w:t>”</w:t>
      </w:r>
    </w:p>
    <w:p w:rsidR="00DE226F" w:rsidRDefault="00DE226F" w:rsidP="00DE226F">
      <w:pPr>
        <w:rPr>
          <w:rFonts w:cs="Arial"/>
          <w:b/>
          <w:spacing w:val="4"/>
          <w:szCs w:val="24"/>
        </w:rPr>
      </w:pPr>
    </w:p>
    <w:p w:rsidR="00DE226F" w:rsidRPr="0037441C" w:rsidRDefault="00DE226F" w:rsidP="00DE226F">
      <w:pPr>
        <w:rPr>
          <w:rFonts w:cs="Arial"/>
          <w:b/>
          <w:spacing w:val="4"/>
          <w:szCs w:val="24"/>
        </w:rPr>
      </w:pPr>
    </w:p>
    <w:p w:rsidR="00E476E6" w:rsidRDefault="00E476E6" w:rsidP="00DE226F">
      <w:pPr>
        <w:jc w:val="center"/>
        <w:rPr>
          <w:rFonts w:cs="Arial"/>
          <w:b/>
          <w:spacing w:val="4"/>
          <w:szCs w:val="24"/>
        </w:rPr>
      </w:pPr>
      <w:r w:rsidRPr="0037441C">
        <w:rPr>
          <w:rFonts w:cs="Arial"/>
          <w:b/>
          <w:spacing w:val="4"/>
          <w:szCs w:val="24"/>
        </w:rPr>
        <w:t>A</w:t>
      </w:r>
    </w:p>
    <w:p w:rsidR="00DE226F" w:rsidRPr="0037441C" w:rsidRDefault="00DE226F" w:rsidP="00E476E6">
      <w:pPr>
        <w:jc w:val="center"/>
        <w:rPr>
          <w:rFonts w:cs="Arial"/>
          <w:b/>
          <w:spacing w:val="4"/>
          <w:szCs w:val="24"/>
        </w:rPr>
      </w:pPr>
    </w:p>
    <w:p w:rsidR="00DE226F" w:rsidRDefault="00BF3243" w:rsidP="00DE226F">
      <w:pPr>
        <w:jc w:val="center"/>
        <w:rPr>
          <w:rFonts w:cs="Arial"/>
          <w:b/>
          <w:spacing w:val="4"/>
          <w:szCs w:val="24"/>
        </w:rPr>
      </w:pPr>
      <w:r>
        <w:rPr>
          <w:rFonts w:cs="Arial"/>
          <w:b/>
          <w:spacing w:val="4"/>
          <w:szCs w:val="24"/>
        </w:rPr>
        <w:t>“</w:t>
      </w:r>
      <w:r w:rsidR="00A92F71">
        <w:rPr>
          <w:rFonts w:cs="Arial"/>
          <w:b/>
          <w:spacing w:val="4"/>
          <w:szCs w:val="24"/>
        </w:rPr>
        <w:t xml:space="preserve">SERVICIOS FINANCIEROS SUMAR </w:t>
      </w:r>
      <w:proofErr w:type="spellStart"/>
      <w:r w:rsidR="00A92F71">
        <w:rPr>
          <w:rFonts w:cs="Arial"/>
          <w:b/>
          <w:spacing w:val="4"/>
          <w:szCs w:val="24"/>
        </w:rPr>
        <w:t>SpA</w:t>
      </w:r>
      <w:proofErr w:type="spellEnd"/>
      <w:r>
        <w:rPr>
          <w:rFonts w:cs="Arial"/>
          <w:b/>
          <w:spacing w:val="4"/>
          <w:szCs w:val="24"/>
        </w:rPr>
        <w:t>”</w:t>
      </w:r>
    </w:p>
    <w:p w:rsidR="00DE226F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DE226F" w:rsidRPr="0037441C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37441C" w:rsidRDefault="00E476E6" w:rsidP="00B953DF">
      <w:pPr>
        <w:jc w:val="center"/>
        <w:rPr>
          <w:rFonts w:cs="Arial"/>
          <w:b/>
          <w:spacing w:val="4"/>
          <w:szCs w:val="24"/>
        </w:rPr>
      </w:pPr>
      <w:r w:rsidRPr="0037441C">
        <w:rPr>
          <w:rFonts w:cs="Arial"/>
          <w:b/>
          <w:spacing w:val="4"/>
          <w:szCs w:val="24"/>
        </w:rPr>
        <w:t>-A-A-A-</w:t>
      </w:r>
    </w:p>
    <w:p w:rsidR="00DE226F" w:rsidRDefault="00DE226F" w:rsidP="00DE226F">
      <w:pPr>
        <w:rPr>
          <w:rFonts w:cs="Arial"/>
          <w:b/>
          <w:spacing w:val="4"/>
          <w:szCs w:val="24"/>
        </w:rPr>
      </w:pPr>
    </w:p>
    <w:p w:rsidR="00DE226F" w:rsidRDefault="00DE226F" w:rsidP="00DE226F">
      <w:pPr>
        <w:rPr>
          <w:rFonts w:cs="Arial"/>
          <w:b/>
          <w:spacing w:val="4"/>
          <w:szCs w:val="24"/>
        </w:rPr>
      </w:pPr>
    </w:p>
    <w:p w:rsidR="00DE226F" w:rsidRDefault="00B953DF" w:rsidP="00DE226F">
      <w:pPr>
        <w:jc w:val="center"/>
        <w:rPr>
          <w:rFonts w:cs="Arial"/>
          <w:b/>
          <w:spacing w:val="4"/>
          <w:szCs w:val="24"/>
        </w:rPr>
      </w:pPr>
      <w:r>
        <w:rPr>
          <w:rFonts w:cs="Arial"/>
          <w:b/>
          <w:spacing w:val="4"/>
          <w:szCs w:val="24"/>
        </w:rPr>
        <w:t>&amp;&amp;&amp;&amp;&amp;&amp;&amp;&amp;&amp;&amp;&amp;&amp;&amp;&amp;&amp;&amp;&amp;&amp;&amp;&amp;&amp;&amp;&amp;&amp;&amp;&amp;&amp;&amp;&amp;&amp;&amp;&amp;&amp;&amp;&amp;&amp;&amp;</w:t>
      </w:r>
    </w:p>
    <w:p w:rsidR="00DE226F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DE226F" w:rsidRPr="00DE226F" w:rsidRDefault="00DE226F" w:rsidP="00DE226F">
      <w:pPr>
        <w:jc w:val="center"/>
        <w:rPr>
          <w:rFonts w:cs="Arial"/>
          <w:b/>
          <w:spacing w:val="4"/>
          <w:szCs w:val="24"/>
        </w:rPr>
      </w:pPr>
    </w:p>
    <w:p w:rsidR="00B26413" w:rsidRPr="009B3900" w:rsidRDefault="00E476E6" w:rsidP="009B3900">
      <w:pPr>
        <w:rPr>
          <w:rFonts w:cs="Arial"/>
          <w:b/>
          <w:spacing w:val="4"/>
          <w:szCs w:val="24"/>
        </w:rPr>
      </w:pPr>
      <w:r w:rsidRPr="0037441C">
        <w:rPr>
          <w:spacing w:val="4"/>
        </w:rPr>
        <w:t>En S</w:t>
      </w:r>
      <w:r w:rsidR="00E54A4C">
        <w:rPr>
          <w:spacing w:val="4"/>
        </w:rPr>
        <w:t xml:space="preserve">antiago, República de Chile, a </w:t>
      </w:r>
      <w:r w:rsidR="00E54A4C" w:rsidRPr="00E54A4C">
        <w:rPr>
          <w:b/>
          <w:spacing w:val="4"/>
        </w:rPr>
        <w:t>&lt;&lt;</w:t>
      </w:r>
      <w:proofErr w:type="spellStart"/>
      <w:r w:rsidR="00E54A4C" w:rsidRPr="00E54A4C">
        <w:rPr>
          <w:b/>
          <w:spacing w:val="4"/>
        </w:rPr>
        <w:t>Fecha</w:t>
      </w:r>
      <w:r w:rsidR="00F63277">
        <w:rPr>
          <w:b/>
          <w:spacing w:val="4"/>
        </w:rPr>
        <w:t>ddmm</w:t>
      </w:r>
      <w:proofErr w:type="spellEnd"/>
      <w:r w:rsidR="00E54A4C" w:rsidRPr="00E54A4C">
        <w:rPr>
          <w:b/>
          <w:spacing w:val="4"/>
        </w:rPr>
        <w:t>&gt;&gt;</w:t>
      </w:r>
      <w:r w:rsidRPr="0037441C">
        <w:rPr>
          <w:spacing w:val="4"/>
        </w:rPr>
        <w:t xml:space="preserve">, ante mí, </w:t>
      </w:r>
      <w:r w:rsidRPr="0037441C">
        <w:rPr>
          <w:b/>
          <w:spacing w:val="4"/>
        </w:rPr>
        <w:t>ALBERTO MOZO AGUILAR,</w:t>
      </w:r>
      <w:r w:rsidRPr="0037441C">
        <w:rPr>
          <w:spacing w:val="4"/>
        </w:rPr>
        <w:t xml:space="preserve"> abogado, Notario Público, Titular de la Cuadragésima Notaría de Santiago, con Oficio ubicado en calle Teatinos número trescientos tre</w:t>
      </w:r>
      <w:r w:rsidR="00675593">
        <w:rPr>
          <w:spacing w:val="4"/>
        </w:rPr>
        <w:t xml:space="preserve">inta y dos, comuna de Santiago, </w:t>
      </w:r>
      <w:r w:rsidRPr="0037441C">
        <w:rPr>
          <w:spacing w:val="4"/>
        </w:rPr>
        <w:t xml:space="preserve">comparece: </w:t>
      </w:r>
      <w:r w:rsidR="00D96FB5" w:rsidRPr="00B7226D">
        <w:rPr>
          <w:rFonts w:cs="Arial"/>
          <w:spacing w:val="4"/>
        </w:rPr>
        <w:t>&lt;&lt;</w:t>
      </w:r>
      <w:proofErr w:type="spellStart"/>
      <w:r w:rsidR="00F54596" w:rsidRPr="00B7226D">
        <w:rPr>
          <w:rFonts w:cs="Arial"/>
          <w:spacing w:val="4"/>
        </w:rPr>
        <w:t>DatosRepresentantes</w:t>
      </w:r>
      <w:proofErr w:type="spellEnd"/>
      <w:r w:rsidR="00BF3243" w:rsidRPr="00B7226D">
        <w:rPr>
          <w:rFonts w:cs="Arial"/>
          <w:spacing w:val="4"/>
        </w:rPr>
        <w:t>&gt;&gt;</w:t>
      </w:r>
      <w:r w:rsidR="00C503EE">
        <w:rPr>
          <w:rFonts w:cs="Arial"/>
          <w:spacing w:val="4"/>
        </w:rPr>
        <w:t xml:space="preserve">, </w:t>
      </w:r>
      <w:r w:rsidR="009B3900">
        <w:rPr>
          <w:rFonts w:cs="Arial"/>
          <w:spacing w:val="4"/>
        </w:rPr>
        <w:t xml:space="preserve">en representación de </w:t>
      </w:r>
      <w:r w:rsidR="009B3900">
        <w:rPr>
          <w:rFonts w:cs="Arial"/>
          <w:b/>
          <w:spacing w:val="4"/>
          <w:szCs w:val="24"/>
        </w:rPr>
        <w:t>“&lt;&lt;</w:t>
      </w:r>
      <w:proofErr w:type="spellStart"/>
      <w:r w:rsidR="009B3900">
        <w:rPr>
          <w:rFonts w:cs="Arial"/>
          <w:b/>
          <w:spacing w:val="4"/>
          <w:szCs w:val="24"/>
        </w:rPr>
        <w:t>NombreCliente</w:t>
      </w:r>
      <w:proofErr w:type="spellEnd"/>
      <w:r w:rsidR="009B3900">
        <w:rPr>
          <w:rFonts w:cs="Arial"/>
          <w:b/>
          <w:spacing w:val="4"/>
          <w:szCs w:val="24"/>
        </w:rPr>
        <w:t>&gt;&gt;”,</w:t>
      </w:r>
      <w:r w:rsidRPr="0037441C">
        <w:rPr>
          <w:rFonts w:cs="Arial"/>
          <w:spacing w:val="4"/>
          <w:szCs w:val="24"/>
        </w:rPr>
        <w:t xml:space="preserve"> sociedad del giro de su denominación, </w:t>
      </w:r>
      <w:r w:rsidR="00CD28CE">
        <w:rPr>
          <w:rFonts w:cs="Arial"/>
          <w:spacing w:val="4"/>
        </w:rPr>
        <w:t xml:space="preserve">rol único tributario número </w:t>
      </w:r>
      <w:r w:rsidR="00A92F71" w:rsidRPr="00C47EDC">
        <w:rPr>
          <w:rFonts w:cs="Arial"/>
          <w:b/>
          <w:spacing w:val="4"/>
        </w:rPr>
        <w:t>&lt;&lt;</w:t>
      </w:r>
      <w:proofErr w:type="spellStart"/>
      <w:r w:rsidR="00A92F71" w:rsidRPr="00C47EDC">
        <w:rPr>
          <w:rFonts w:cs="Arial"/>
          <w:b/>
          <w:spacing w:val="4"/>
        </w:rPr>
        <w:t>RutClienteLetras</w:t>
      </w:r>
      <w:proofErr w:type="spellEnd"/>
      <w:r w:rsidR="00A92F71" w:rsidRPr="00C47EDC">
        <w:rPr>
          <w:rFonts w:cs="Arial"/>
          <w:b/>
          <w:spacing w:val="4"/>
        </w:rPr>
        <w:t>&gt;&gt;</w:t>
      </w:r>
      <w:r w:rsidR="00C503EE">
        <w:rPr>
          <w:rFonts w:cs="Arial"/>
          <w:spacing w:val="4"/>
        </w:rPr>
        <w:t xml:space="preserve">, </w:t>
      </w:r>
      <w:r w:rsidR="00A92F71">
        <w:rPr>
          <w:rFonts w:cs="Arial"/>
          <w:spacing w:val="4"/>
          <w:szCs w:val="24"/>
        </w:rPr>
        <w:t>&lt;&lt;</w:t>
      </w:r>
      <w:proofErr w:type="spellStart"/>
      <w:r w:rsidR="00A92F71">
        <w:rPr>
          <w:rFonts w:cs="Arial"/>
          <w:spacing w:val="4"/>
          <w:szCs w:val="24"/>
        </w:rPr>
        <w:t>SustantivoDireccion</w:t>
      </w:r>
      <w:proofErr w:type="spellEnd"/>
      <w:r w:rsidR="00A92F71">
        <w:rPr>
          <w:rFonts w:cs="Arial"/>
          <w:spacing w:val="4"/>
          <w:szCs w:val="24"/>
        </w:rPr>
        <w:t>&gt;&gt;</w:t>
      </w:r>
      <w:r w:rsidR="00312C16">
        <w:rPr>
          <w:rFonts w:cs="Arial"/>
          <w:spacing w:val="4"/>
        </w:rPr>
        <w:t xml:space="preserve"> </w:t>
      </w:r>
      <w:r w:rsidR="00C503EE">
        <w:rPr>
          <w:rFonts w:cs="Arial"/>
          <w:spacing w:val="4"/>
        </w:rPr>
        <w:t>&lt;&lt;</w:t>
      </w:r>
      <w:proofErr w:type="spellStart"/>
      <w:r w:rsidR="00C503EE">
        <w:rPr>
          <w:rFonts w:cs="Arial"/>
          <w:spacing w:val="4"/>
        </w:rPr>
        <w:t>Direccion</w:t>
      </w:r>
      <w:proofErr w:type="spellEnd"/>
      <w:r w:rsidR="00C503EE">
        <w:rPr>
          <w:rFonts w:cs="Arial"/>
          <w:spacing w:val="4"/>
        </w:rPr>
        <w:t xml:space="preserve">&gt;&gt;, </w:t>
      </w:r>
      <w:r w:rsidRPr="0037441C">
        <w:rPr>
          <w:rFonts w:cs="Arial"/>
          <w:spacing w:val="4"/>
        </w:rPr>
        <w:t xml:space="preserve">en adelante denominada indistintamente por su nombre o como </w:t>
      </w:r>
      <w:r w:rsidRPr="0037441C">
        <w:rPr>
          <w:rFonts w:cs="Arial"/>
          <w:b/>
          <w:spacing w:val="4"/>
        </w:rPr>
        <w:t>"El Mandante"</w:t>
      </w:r>
      <w:r w:rsidRPr="0037441C">
        <w:rPr>
          <w:rFonts w:cs="Arial"/>
          <w:spacing w:val="4"/>
        </w:rPr>
        <w:t>, comparecientes mayores de edad, quiene</w:t>
      </w:r>
      <w:bookmarkStart w:id="0" w:name="_GoBack"/>
      <w:bookmarkEnd w:id="0"/>
      <w:r w:rsidRPr="0037441C">
        <w:rPr>
          <w:rFonts w:cs="Arial"/>
          <w:spacing w:val="4"/>
        </w:rPr>
        <w:t xml:space="preserve">s me acreditaron su  </w:t>
      </w:r>
      <w:r w:rsidRPr="0037441C">
        <w:rPr>
          <w:rFonts w:cs="Arial"/>
          <w:spacing w:val="4"/>
        </w:rPr>
        <w:lastRenderedPageBreak/>
        <w:t xml:space="preserve">identidad personal con las cédulas citadas y exponen: Por el presente instrumento los comparecientes en </w:t>
      </w:r>
      <w:r w:rsidR="00C47EDC">
        <w:rPr>
          <w:rFonts w:cs="Arial"/>
          <w:spacing w:val="4"/>
        </w:rPr>
        <w:t xml:space="preserve">la representación que invisten </w:t>
      </w:r>
      <w:r w:rsidRPr="0037441C">
        <w:rPr>
          <w:rFonts w:cs="Arial"/>
          <w:spacing w:val="4"/>
        </w:rPr>
        <w:t xml:space="preserve">y a </w:t>
      </w:r>
      <w:r w:rsidR="00C47EDC">
        <w:rPr>
          <w:rFonts w:cs="Arial"/>
          <w:spacing w:val="4"/>
        </w:rPr>
        <w:t>nombre propio</w:t>
      </w:r>
      <w:r w:rsidRPr="0037441C">
        <w:rPr>
          <w:rFonts w:cs="Arial"/>
          <w:spacing w:val="4"/>
        </w:rPr>
        <w:t xml:space="preserve"> vienen en otorgar mandato especial tan amplio como en derecho se requiera a </w:t>
      </w:r>
      <w:r w:rsidRPr="0037441C">
        <w:rPr>
          <w:rFonts w:cs="Arial"/>
          <w:b/>
          <w:spacing w:val="4"/>
          <w:szCs w:val="24"/>
        </w:rPr>
        <w:t xml:space="preserve">“SERVICIOS FINANCIEROS SUMAR </w:t>
      </w:r>
      <w:proofErr w:type="spellStart"/>
      <w:r w:rsidRPr="0037441C">
        <w:rPr>
          <w:rFonts w:cs="Arial"/>
          <w:b/>
          <w:spacing w:val="4"/>
          <w:szCs w:val="24"/>
        </w:rPr>
        <w:t>SpA</w:t>
      </w:r>
      <w:proofErr w:type="spellEnd"/>
      <w:r w:rsidRPr="0037441C">
        <w:rPr>
          <w:rFonts w:cs="Arial"/>
          <w:b/>
          <w:spacing w:val="4"/>
          <w:szCs w:val="24"/>
        </w:rPr>
        <w:t>”</w:t>
      </w:r>
      <w:r w:rsidRPr="0037441C">
        <w:rPr>
          <w:rFonts w:cs="Arial"/>
          <w:spacing w:val="4"/>
        </w:rPr>
        <w:t xml:space="preserve">, </w:t>
      </w:r>
      <w:r w:rsidR="009C11CF" w:rsidRPr="0037441C">
        <w:rPr>
          <w:rFonts w:cs="Arial"/>
          <w:spacing w:val="4"/>
        </w:rPr>
        <w:t xml:space="preserve">en adelante denominada indistintamente por su nombre o como </w:t>
      </w:r>
      <w:r w:rsidR="009C11CF" w:rsidRPr="0037441C">
        <w:rPr>
          <w:rFonts w:cs="Arial"/>
          <w:b/>
          <w:spacing w:val="4"/>
        </w:rPr>
        <w:t>"</w:t>
      </w:r>
      <w:r w:rsidR="009C11CF">
        <w:rPr>
          <w:rFonts w:cs="Arial"/>
          <w:b/>
          <w:spacing w:val="4"/>
        </w:rPr>
        <w:t>La Manda</w:t>
      </w:r>
      <w:r w:rsidR="009C11CF" w:rsidRPr="0037441C">
        <w:rPr>
          <w:rFonts w:cs="Arial"/>
          <w:b/>
          <w:spacing w:val="4"/>
        </w:rPr>
        <w:t>t</w:t>
      </w:r>
      <w:r w:rsidR="009C11CF">
        <w:rPr>
          <w:rFonts w:cs="Arial"/>
          <w:b/>
          <w:spacing w:val="4"/>
        </w:rPr>
        <w:t>aria</w:t>
      </w:r>
      <w:r w:rsidR="009C11CF" w:rsidRPr="0037441C">
        <w:rPr>
          <w:rFonts w:cs="Arial"/>
          <w:b/>
          <w:spacing w:val="4"/>
        </w:rPr>
        <w:t>"</w:t>
      </w:r>
      <w:r w:rsidR="009C11CF">
        <w:rPr>
          <w:rFonts w:cs="Arial"/>
          <w:b/>
          <w:spacing w:val="4"/>
        </w:rPr>
        <w:t xml:space="preserve"> </w:t>
      </w:r>
      <w:r w:rsidR="00B26413" w:rsidRPr="0037441C">
        <w:rPr>
          <w:rFonts w:cs="Arial"/>
          <w:spacing w:val="4"/>
        </w:rPr>
        <w:t xml:space="preserve">para que a través de su representante </w:t>
      </w:r>
      <w:r w:rsidR="0037441C" w:rsidRPr="0037441C">
        <w:rPr>
          <w:rFonts w:cs="Arial"/>
          <w:spacing w:val="4"/>
        </w:rPr>
        <w:t xml:space="preserve">y </w:t>
      </w:r>
      <w:r w:rsidR="0037441C" w:rsidRPr="0037441C">
        <w:rPr>
          <w:rFonts w:cs="Arial"/>
          <w:spacing w:val="4"/>
          <w:szCs w:val="24"/>
        </w:rPr>
        <w:t xml:space="preserve">sin ninguna limitación de facultades, </w:t>
      </w:r>
      <w:r w:rsidR="00B26413" w:rsidRPr="0037441C">
        <w:rPr>
          <w:rFonts w:cs="Arial"/>
          <w:spacing w:val="4"/>
        </w:rPr>
        <w:t>pueda</w:t>
      </w:r>
      <w:r w:rsidRPr="0037441C">
        <w:rPr>
          <w:rFonts w:cs="Arial"/>
          <w:spacing w:val="4"/>
        </w:rPr>
        <w:t xml:space="preserve"> suscribir todo tipo de contratos de </w:t>
      </w:r>
      <w:proofErr w:type="spellStart"/>
      <w:r w:rsidRPr="0037441C">
        <w:rPr>
          <w:rFonts w:cs="Arial"/>
          <w:spacing w:val="4"/>
        </w:rPr>
        <w:t>factoring</w:t>
      </w:r>
      <w:proofErr w:type="spellEnd"/>
      <w:r w:rsidRPr="0037441C">
        <w:rPr>
          <w:rFonts w:cs="Arial"/>
          <w:spacing w:val="4"/>
        </w:rPr>
        <w:t>, así como mandatos relacionados con las operaciones</w:t>
      </w:r>
      <w:r w:rsidR="0037441C" w:rsidRPr="0037441C">
        <w:rPr>
          <w:rFonts w:cs="Arial"/>
          <w:spacing w:val="4"/>
        </w:rPr>
        <w:t xml:space="preserve"> afines</w:t>
      </w:r>
      <w:r w:rsidRPr="0037441C">
        <w:rPr>
          <w:rFonts w:cs="Arial"/>
          <w:spacing w:val="4"/>
        </w:rPr>
        <w:t xml:space="preserve">, </w:t>
      </w:r>
      <w:r w:rsidR="0037441C" w:rsidRPr="0037441C">
        <w:rPr>
          <w:rFonts w:cs="Arial"/>
          <w:spacing w:val="4"/>
        </w:rPr>
        <w:t xml:space="preserve">firmando cualquier clase de documentación relacionada con éstos, </w:t>
      </w:r>
      <w:r w:rsidRPr="0037441C">
        <w:rPr>
          <w:rFonts w:cs="Arial"/>
          <w:spacing w:val="4"/>
        </w:rPr>
        <w:t xml:space="preserve">siempre y cuando en cada uno de estos </w:t>
      </w:r>
      <w:r w:rsidR="0037441C" w:rsidRPr="0037441C">
        <w:rPr>
          <w:rFonts w:cs="Arial"/>
          <w:spacing w:val="4"/>
        </w:rPr>
        <w:t xml:space="preserve">documentos o </w:t>
      </w:r>
      <w:r w:rsidRPr="0037441C">
        <w:rPr>
          <w:rFonts w:cs="Arial"/>
          <w:spacing w:val="4"/>
        </w:rPr>
        <w:t xml:space="preserve">contratos </w:t>
      </w:r>
      <w:r w:rsidR="00B26413" w:rsidRPr="0037441C">
        <w:rPr>
          <w:rFonts w:cs="Arial"/>
          <w:spacing w:val="4"/>
        </w:rPr>
        <w:t>les</w:t>
      </w:r>
      <w:r w:rsidRPr="0037441C">
        <w:rPr>
          <w:rFonts w:cs="Arial"/>
          <w:spacing w:val="4"/>
        </w:rPr>
        <w:t xml:space="preserve"> sea enviado vía correo electrónico a la casilla de correo electrónico </w:t>
      </w:r>
      <w:r w:rsidR="00B80C18">
        <w:rPr>
          <w:rFonts w:cs="Arial"/>
          <w:spacing w:val="4"/>
        </w:rPr>
        <w:t xml:space="preserve">  </w:t>
      </w:r>
      <w:r w:rsidRPr="0037441C">
        <w:rPr>
          <w:rFonts w:cs="Arial"/>
          <w:spacing w:val="4"/>
        </w:rPr>
        <w:t xml:space="preserve">y </w:t>
      </w:r>
      <w:r w:rsidR="0037441C" w:rsidRPr="0037441C">
        <w:rPr>
          <w:rFonts w:cs="Arial"/>
          <w:spacing w:val="4"/>
        </w:rPr>
        <w:t xml:space="preserve">éstos respondan </w:t>
      </w:r>
      <w:r w:rsidRPr="0037441C">
        <w:rPr>
          <w:rFonts w:cs="Arial"/>
          <w:spacing w:val="4"/>
        </w:rPr>
        <w:t xml:space="preserve">con un “OK” a secas. </w:t>
      </w:r>
      <w:r w:rsidR="00B26413" w:rsidRPr="0037441C">
        <w:rPr>
          <w:rFonts w:cs="Arial"/>
          <w:spacing w:val="4"/>
        </w:rPr>
        <w:t xml:space="preserve">En el ejercicio de su cometido la mandataria queda facultada para </w:t>
      </w:r>
      <w:r w:rsidR="0037441C" w:rsidRPr="0037441C">
        <w:rPr>
          <w:rFonts w:cs="Arial"/>
          <w:spacing w:val="4"/>
        </w:rPr>
        <w:t xml:space="preserve">otorgar los instrumentos públicos y privados que fueren menester para el mejor cumplimiento del encargo e introducir y estipular en ellos todas las condiciones que mejor resguarden los derechos de los mandantes, pudiendo además otorgar recibos, finiquitos y cualesquier otro documento que fuere necesario. </w:t>
      </w:r>
      <w:r w:rsidRPr="0037441C">
        <w:rPr>
          <w:rFonts w:cs="Arial"/>
          <w:spacing w:val="4"/>
        </w:rPr>
        <w:t xml:space="preserve">Éste poder también habilita a </w:t>
      </w:r>
      <w:r w:rsidRPr="0037441C">
        <w:rPr>
          <w:rFonts w:cs="Arial"/>
          <w:b/>
          <w:spacing w:val="4"/>
          <w:szCs w:val="24"/>
        </w:rPr>
        <w:t xml:space="preserve">“SERVICIOS FINANCIEROS SUMAR </w:t>
      </w:r>
      <w:proofErr w:type="spellStart"/>
      <w:r w:rsidRPr="0037441C">
        <w:rPr>
          <w:rFonts w:cs="Arial"/>
          <w:b/>
          <w:spacing w:val="4"/>
          <w:szCs w:val="24"/>
        </w:rPr>
        <w:t>SpA</w:t>
      </w:r>
      <w:proofErr w:type="spellEnd"/>
      <w:r w:rsidRPr="0037441C">
        <w:rPr>
          <w:rFonts w:cs="Arial"/>
          <w:b/>
          <w:spacing w:val="4"/>
          <w:szCs w:val="24"/>
        </w:rPr>
        <w:t>”</w:t>
      </w:r>
      <w:r w:rsidRPr="0037441C">
        <w:rPr>
          <w:rFonts w:cs="Arial"/>
          <w:spacing w:val="4"/>
        </w:rPr>
        <w:t>, para constituir</w:t>
      </w:r>
      <w:r w:rsidR="00B26413" w:rsidRPr="0037441C">
        <w:rPr>
          <w:rFonts w:cs="Arial"/>
          <w:spacing w:val="4"/>
        </w:rPr>
        <w:t>los</w:t>
      </w:r>
      <w:r w:rsidRPr="0037441C">
        <w:rPr>
          <w:rFonts w:cs="Arial"/>
          <w:spacing w:val="4"/>
        </w:rPr>
        <w:t xml:space="preserve"> en aval </w:t>
      </w:r>
      <w:r w:rsidR="0037441C" w:rsidRPr="0037441C">
        <w:rPr>
          <w:rFonts w:cs="Arial"/>
          <w:spacing w:val="4"/>
        </w:rPr>
        <w:t xml:space="preserve">y codeudores solidarios </w:t>
      </w:r>
      <w:r w:rsidRPr="0037441C">
        <w:rPr>
          <w:rFonts w:cs="Arial"/>
          <w:spacing w:val="4"/>
        </w:rPr>
        <w:t xml:space="preserve">como persona natural de todas las obligaciones que se autoricen contraer por la vía de correo electrónico de casilla </w:t>
      </w:r>
      <w:r w:rsidR="00B26413" w:rsidRPr="0037441C">
        <w:rPr>
          <w:rFonts w:cs="Arial"/>
          <w:spacing w:val="4"/>
        </w:rPr>
        <w:t xml:space="preserve">antes mencionada. </w:t>
      </w:r>
      <w:r w:rsidRPr="0037441C">
        <w:rPr>
          <w:rFonts w:cs="Arial"/>
          <w:b/>
          <w:caps/>
          <w:spacing w:val="4"/>
          <w:szCs w:val="24"/>
          <w:u w:val="single"/>
        </w:rPr>
        <w:t>La personería</w:t>
      </w:r>
      <w:r w:rsidRPr="0037441C">
        <w:rPr>
          <w:rFonts w:cs="Arial"/>
          <w:spacing w:val="4"/>
          <w:szCs w:val="24"/>
        </w:rPr>
        <w:t xml:space="preserve"> LA PERSONERIA de </w:t>
      </w:r>
      <w:r w:rsidR="00B26413" w:rsidRPr="0037441C">
        <w:rPr>
          <w:rFonts w:cs="Arial"/>
          <w:spacing w:val="4"/>
          <w:szCs w:val="24"/>
        </w:rPr>
        <w:t xml:space="preserve">don </w:t>
      </w:r>
      <w:r w:rsidR="005A46CB" w:rsidRPr="00C47EDC">
        <w:rPr>
          <w:rFonts w:cs="Arial"/>
          <w:b/>
          <w:spacing w:val="4"/>
        </w:rPr>
        <w:t>&lt;&lt;</w:t>
      </w:r>
      <w:proofErr w:type="spellStart"/>
      <w:r w:rsidR="005A46CB" w:rsidRPr="00C47EDC">
        <w:rPr>
          <w:rFonts w:cs="Arial"/>
          <w:b/>
          <w:spacing w:val="4"/>
        </w:rPr>
        <w:t>RepresentanteLegal</w:t>
      </w:r>
      <w:proofErr w:type="spellEnd"/>
      <w:r w:rsidR="005A46CB" w:rsidRPr="00C47EDC">
        <w:rPr>
          <w:rFonts w:cs="Arial"/>
          <w:b/>
          <w:spacing w:val="4"/>
        </w:rPr>
        <w:t>&gt;&gt;</w:t>
      </w:r>
      <w:r w:rsidR="005A46CB">
        <w:rPr>
          <w:rFonts w:cs="Arial"/>
          <w:spacing w:val="4"/>
        </w:rPr>
        <w:t xml:space="preserve"> </w:t>
      </w:r>
      <w:r w:rsidRPr="0037441C">
        <w:rPr>
          <w:rFonts w:cs="Arial"/>
          <w:spacing w:val="4"/>
          <w:szCs w:val="24"/>
          <w:lang w:val="es-MX"/>
        </w:rPr>
        <w:t xml:space="preserve">para actuar en representación de </w:t>
      </w:r>
      <w:r w:rsidR="00B26413" w:rsidRPr="0037441C">
        <w:rPr>
          <w:rFonts w:cs="Arial"/>
          <w:b/>
          <w:spacing w:val="4"/>
          <w:szCs w:val="24"/>
          <w:lang w:val="es-MX"/>
        </w:rPr>
        <w:t>“</w:t>
      </w:r>
      <w:r w:rsidR="005A46CB">
        <w:rPr>
          <w:rFonts w:cs="Arial"/>
          <w:b/>
          <w:spacing w:val="4"/>
          <w:szCs w:val="24"/>
        </w:rPr>
        <w:t>&lt;&lt;</w:t>
      </w:r>
      <w:proofErr w:type="spellStart"/>
      <w:r w:rsidR="005A46CB">
        <w:rPr>
          <w:rFonts w:cs="Arial"/>
          <w:b/>
          <w:spacing w:val="4"/>
          <w:szCs w:val="24"/>
        </w:rPr>
        <w:t>NombreCliente</w:t>
      </w:r>
      <w:proofErr w:type="spellEnd"/>
      <w:r w:rsidR="005A46CB">
        <w:rPr>
          <w:rFonts w:cs="Arial"/>
          <w:b/>
          <w:spacing w:val="4"/>
          <w:szCs w:val="24"/>
        </w:rPr>
        <w:t>&gt;&gt;”</w:t>
      </w:r>
      <w:r w:rsidRPr="0037441C">
        <w:rPr>
          <w:rFonts w:cs="Arial"/>
          <w:spacing w:val="4"/>
          <w:szCs w:val="24"/>
          <w:lang w:val="es-MX"/>
        </w:rPr>
        <w:t xml:space="preserve">consta de la escritura de fecha </w:t>
      </w:r>
      <w:r w:rsidR="00B953DF" w:rsidRPr="00C47EDC">
        <w:rPr>
          <w:rFonts w:cs="Arial"/>
          <w:b/>
          <w:spacing w:val="4"/>
          <w:szCs w:val="24"/>
          <w:lang w:val="es-MX"/>
        </w:rPr>
        <w:t>&lt;&lt;</w:t>
      </w:r>
      <w:proofErr w:type="spellStart"/>
      <w:r w:rsidR="00B953DF" w:rsidRPr="00C47EDC">
        <w:rPr>
          <w:rFonts w:cs="Arial"/>
          <w:b/>
          <w:spacing w:val="4"/>
          <w:szCs w:val="24"/>
          <w:lang w:val="es-MX"/>
        </w:rPr>
        <w:t>FechaEscritura</w:t>
      </w:r>
      <w:proofErr w:type="spellEnd"/>
      <w:r w:rsidR="00B953DF" w:rsidRPr="00C47EDC">
        <w:rPr>
          <w:rFonts w:cs="Arial"/>
          <w:b/>
          <w:spacing w:val="4"/>
          <w:szCs w:val="24"/>
          <w:lang w:val="es-MX"/>
        </w:rPr>
        <w:t>&gt;&gt;</w:t>
      </w:r>
      <w:r w:rsidR="00BF3243">
        <w:rPr>
          <w:rFonts w:cs="Arial"/>
          <w:b/>
          <w:spacing w:val="4"/>
          <w:szCs w:val="24"/>
          <w:lang w:val="es-MX"/>
        </w:rPr>
        <w:t xml:space="preserve"> </w:t>
      </w:r>
      <w:r w:rsidRPr="0037441C">
        <w:rPr>
          <w:rFonts w:cs="Arial"/>
          <w:spacing w:val="4"/>
          <w:szCs w:val="24"/>
          <w:lang w:val="es-MX"/>
        </w:rPr>
        <w:t>otorgada en</w:t>
      </w:r>
      <w:r w:rsidR="00B953DF">
        <w:rPr>
          <w:rFonts w:cs="Arial"/>
          <w:spacing w:val="4"/>
          <w:szCs w:val="24"/>
          <w:lang w:val="es-MX"/>
        </w:rPr>
        <w:t xml:space="preserve"> la notaria </w:t>
      </w:r>
      <w:r w:rsidR="00B26413" w:rsidRPr="0037441C">
        <w:rPr>
          <w:rFonts w:cs="Arial"/>
          <w:spacing w:val="4"/>
          <w:szCs w:val="24"/>
          <w:lang w:val="es-MX"/>
        </w:rPr>
        <w:t xml:space="preserve">de </w:t>
      </w:r>
      <w:r w:rsidR="00B953DF" w:rsidRPr="00C47EDC">
        <w:rPr>
          <w:rFonts w:cs="Arial"/>
          <w:b/>
          <w:spacing w:val="4"/>
          <w:szCs w:val="24"/>
          <w:lang w:val="es-MX"/>
        </w:rPr>
        <w:t>&lt;&lt;Notaria&gt;&gt;</w:t>
      </w:r>
      <w:r w:rsidRPr="0037441C">
        <w:rPr>
          <w:rFonts w:cs="Arial"/>
          <w:spacing w:val="4"/>
          <w:szCs w:val="24"/>
          <w:lang w:val="es-MX"/>
        </w:rPr>
        <w:t xml:space="preserve"> la que no se inserta por ser conocida de las partes y a expresa petición de ellas. </w:t>
      </w:r>
      <w:r w:rsidR="00B26413" w:rsidRPr="0037441C">
        <w:rPr>
          <w:rFonts w:cs="Arial"/>
          <w:spacing w:val="4"/>
          <w:szCs w:val="24"/>
          <w:lang w:val="es-MX"/>
        </w:rPr>
        <w:t xml:space="preserve">En comprobante y previa lectura, firman y estampan su huella dígito pulgar, los comparecientes en el presente instrumento, en conformidad al artículo cuatrocientos nueve del Código Orgánico de Tribunales. Se da copia.- Doy </w:t>
      </w:r>
      <w:proofErr w:type="spellStart"/>
      <w:r w:rsidR="00B26413" w:rsidRPr="0037441C">
        <w:rPr>
          <w:rFonts w:cs="Arial"/>
          <w:spacing w:val="4"/>
          <w:szCs w:val="24"/>
          <w:lang w:val="es-MX"/>
        </w:rPr>
        <w:t>fé</w:t>
      </w:r>
      <w:proofErr w:type="spellEnd"/>
      <w:r w:rsidR="00B26413" w:rsidRPr="0037441C">
        <w:rPr>
          <w:rFonts w:cs="Arial"/>
          <w:spacing w:val="4"/>
          <w:szCs w:val="24"/>
          <w:lang w:val="es-MX"/>
        </w:rPr>
        <w:t>.-</w:t>
      </w:r>
      <w:r w:rsidR="00B26413" w:rsidRPr="00B26413">
        <w:rPr>
          <w:rFonts w:cs="Arial"/>
          <w:szCs w:val="24"/>
          <w:lang w:val="es-MX"/>
        </w:rPr>
        <w:t xml:space="preserve"> </w:t>
      </w:r>
    </w:p>
    <w:p w:rsidR="0037441C" w:rsidRDefault="0037441C" w:rsidP="00E476E6">
      <w:pPr>
        <w:rPr>
          <w:rFonts w:cs="Arial"/>
          <w:szCs w:val="24"/>
          <w:lang w:val="es-MX"/>
        </w:rPr>
      </w:pPr>
    </w:p>
    <w:p w:rsidR="00742DF9" w:rsidRDefault="00742DF9" w:rsidP="00E476E6">
      <w:pPr>
        <w:rPr>
          <w:rFonts w:cs="Arial"/>
          <w:szCs w:val="24"/>
          <w:lang w:val="es-MX"/>
        </w:rPr>
      </w:pPr>
    </w:p>
    <w:p w:rsidR="0037441C" w:rsidRDefault="0037441C" w:rsidP="00E476E6">
      <w:pPr>
        <w:rPr>
          <w:rFonts w:cs="Arial"/>
          <w:szCs w:val="24"/>
          <w:lang w:val="es-MX"/>
        </w:rPr>
      </w:pPr>
    </w:p>
    <w:p w:rsidR="0037441C" w:rsidRPr="005A46CB" w:rsidRDefault="0037441C" w:rsidP="00E476E6">
      <w:pPr>
        <w:rPr>
          <w:rFonts w:cs="Arial"/>
          <w:b/>
          <w:szCs w:val="24"/>
          <w:lang w:val="es-MX"/>
        </w:rPr>
      </w:pPr>
    </w:p>
    <w:p w:rsidR="005A46CB" w:rsidRPr="005A46CB" w:rsidRDefault="005A46CB" w:rsidP="00E476E6">
      <w:pPr>
        <w:rPr>
          <w:rFonts w:cs="Arial"/>
          <w:b/>
          <w:spacing w:val="4"/>
        </w:rPr>
      </w:pPr>
      <w:r w:rsidRPr="005A46CB">
        <w:rPr>
          <w:rFonts w:cs="Arial"/>
          <w:b/>
          <w:spacing w:val="4"/>
        </w:rPr>
        <w:t>&lt;&lt;</w:t>
      </w:r>
      <w:proofErr w:type="spellStart"/>
      <w:r w:rsidRPr="005A46CB">
        <w:rPr>
          <w:rFonts w:cs="Arial"/>
          <w:b/>
          <w:spacing w:val="4"/>
        </w:rPr>
        <w:t>RepresentanteLegal</w:t>
      </w:r>
      <w:proofErr w:type="spellEnd"/>
      <w:r w:rsidRPr="005A46CB">
        <w:rPr>
          <w:rFonts w:cs="Arial"/>
          <w:b/>
          <w:spacing w:val="4"/>
        </w:rPr>
        <w:t>&gt;&gt;</w:t>
      </w:r>
    </w:p>
    <w:p w:rsidR="003877F3" w:rsidRDefault="0037441C" w:rsidP="00E476E6">
      <w:pPr>
        <w:rPr>
          <w:rFonts w:cs="Arial"/>
          <w:b/>
          <w:lang w:val="es-MX"/>
        </w:rPr>
      </w:pPr>
      <w:r>
        <w:rPr>
          <w:rFonts w:cs="Arial"/>
          <w:b/>
          <w:lang w:val="es-MX"/>
        </w:rPr>
        <w:t>C.I. N°</w:t>
      </w:r>
    </w:p>
    <w:p w:rsidR="0037441C" w:rsidRDefault="005A46CB" w:rsidP="00E476E6">
      <w:pPr>
        <w:rPr>
          <w:rFonts w:cs="Arial"/>
          <w:b/>
          <w:lang w:val="es-MX"/>
        </w:rPr>
      </w:pPr>
      <w:r>
        <w:rPr>
          <w:rFonts w:cs="Arial"/>
          <w:b/>
          <w:lang w:val="es-MX"/>
        </w:rPr>
        <w:t>p.p. “</w:t>
      </w:r>
      <w:r>
        <w:rPr>
          <w:rFonts w:cs="Arial"/>
          <w:b/>
          <w:spacing w:val="4"/>
          <w:szCs w:val="24"/>
        </w:rPr>
        <w:t>&lt;&lt;</w:t>
      </w:r>
      <w:proofErr w:type="spellStart"/>
      <w:r>
        <w:rPr>
          <w:rFonts w:cs="Arial"/>
          <w:b/>
          <w:spacing w:val="4"/>
          <w:szCs w:val="24"/>
        </w:rPr>
        <w:t>NombreCliente</w:t>
      </w:r>
      <w:proofErr w:type="spellEnd"/>
      <w:r>
        <w:rPr>
          <w:rFonts w:cs="Arial"/>
          <w:b/>
          <w:spacing w:val="4"/>
          <w:szCs w:val="24"/>
        </w:rPr>
        <w:t>&gt;&gt;”</w:t>
      </w:r>
    </w:p>
    <w:p w:rsidR="0037441C" w:rsidRPr="00E476E6" w:rsidRDefault="0037441C" w:rsidP="00E476E6">
      <w:pPr>
        <w:rPr>
          <w:rFonts w:cs="Arial"/>
          <w:lang w:val="es-MX"/>
        </w:rPr>
      </w:pPr>
    </w:p>
    <w:sectPr w:rsidR="0037441C" w:rsidRPr="00E476E6" w:rsidSect="000034EA">
      <w:headerReference w:type="even" r:id="rId7"/>
      <w:headerReference w:type="default" r:id="rId8"/>
      <w:footerReference w:type="even" r:id="rId9"/>
      <w:footerReference w:type="default" r:id="rId10"/>
      <w:endnotePr>
        <w:numFmt w:val="decimal"/>
      </w:endnotePr>
      <w:pgSz w:w="12247" w:h="18711" w:code="14"/>
      <w:pgMar w:top="2444" w:right="1043" w:bottom="1701" w:left="1701" w:header="720" w:footer="754" w:gutter="1134"/>
      <w:paperSrc w:first="3" w:other="3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626" w:rsidRDefault="001E4626">
      <w:r>
        <w:separator/>
      </w:r>
    </w:p>
  </w:endnote>
  <w:endnote w:type="continuationSeparator" w:id="0">
    <w:p w:rsidR="001E4626" w:rsidRDefault="001E4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Century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E1F" w:rsidRDefault="004E5E1F" w:rsidP="00720116">
    <w:pPr>
      <w:framePr w:w="514" w:h="426" w:hRule="exact" w:wrap="around" w:vAnchor="page" w:hAnchor="page" w:x="4867" w:y="17206"/>
      <w:jc w:val="center"/>
    </w:pPr>
    <w:r>
      <w:fldChar w:fldCharType="begin"/>
    </w:r>
    <w:r>
      <w:instrText xml:space="preserve">PAGE  </w:instrText>
    </w:r>
    <w:r>
      <w:fldChar w:fldCharType="separate"/>
    </w:r>
    <w:r w:rsidR="009C11CF">
      <w:rPr>
        <w:noProof/>
      </w:rPr>
      <w:t>2</w:t>
    </w:r>
    <w:r>
      <w:fldChar w:fldCharType="end"/>
    </w:r>
  </w:p>
  <w:p w:rsidR="004E5E1F" w:rsidRDefault="004E5E1F">
    <w:pPr>
      <w:spacing w:line="240" w:lineRule="auto"/>
    </w:pPr>
  </w:p>
  <w:p w:rsidR="0022057F" w:rsidRDefault="0022057F">
    <w:pPr>
      <w:spacing w:line="240" w:lineRule="auto"/>
    </w:pPr>
  </w:p>
  <w:p w:rsidR="0022057F" w:rsidRDefault="0022057F">
    <w:pPr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57F" w:rsidRDefault="0022057F" w:rsidP="008D574A">
    <w:pPr>
      <w:framePr w:w="672" w:h="412" w:hRule="exact" w:wrap="around" w:vAnchor="text" w:hAnchor="page" w:x="6805" w:y="139"/>
      <w:jc w:val="center"/>
    </w:pPr>
    <w:r>
      <w:fldChar w:fldCharType="begin"/>
    </w:r>
    <w:r>
      <w:instrText xml:space="preserve">PAGE  </w:instrText>
    </w:r>
    <w:r>
      <w:fldChar w:fldCharType="separate"/>
    </w:r>
    <w:r w:rsidR="009C11CF">
      <w:rPr>
        <w:noProof/>
      </w:rPr>
      <w:t>3</w:t>
    </w:r>
    <w:r>
      <w:fldChar w:fldCharType="end"/>
    </w:r>
  </w:p>
  <w:p w:rsidR="004E5E1F" w:rsidRDefault="004E5E1F">
    <w:pPr>
      <w:spacing w:line="240" w:lineRule="auto"/>
      <w:ind w:left="-1843"/>
    </w:pPr>
    <w:r>
      <w:rPr>
        <w:sz w:val="14"/>
      </w:rPr>
      <w:fldChar w:fldCharType="begin"/>
    </w:r>
    <w:r>
      <w:rPr>
        <w:sz w:val="14"/>
      </w:rPr>
      <w:instrText xml:space="preserve"> FILENAME </w:instrText>
    </w:r>
    <w:r>
      <w:rPr>
        <w:sz w:val="14"/>
      </w:rPr>
      <w:fldChar w:fldCharType="separate"/>
    </w:r>
    <w:r w:rsidR="00E476E6">
      <w:rPr>
        <w:noProof/>
        <w:sz w:val="14"/>
      </w:rPr>
      <w:t>Documento25</w:t>
    </w:r>
    <w:r>
      <w:rPr>
        <w:sz w:val="14"/>
      </w:rPr>
      <w:fldChar w:fldCharType="end"/>
    </w:r>
  </w:p>
  <w:p w:rsidR="004E5E1F" w:rsidRPr="00364CE5" w:rsidRDefault="00364CE5">
    <w:pPr>
      <w:spacing w:line="240" w:lineRule="auto"/>
      <w:ind w:left="-1843"/>
      <w:rPr>
        <w:sz w:val="14"/>
        <w:szCs w:val="14"/>
      </w:rPr>
    </w:pPr>
    <w:proofErr w:type="gramStart"/>
    <w:r>
      <w:rPr>
        <w:sz w:val="14"/>
        <w:szCs w:val="14"/>
      </w:rPr>
      <w:t>canon</w:t>
    </w:r>
    <w:proofErr w:type="gramEnd"/>
  </w:p>
  <w:p w:rsidR="004E5E1F" w:rsidRDefault="004E5E1F">
    <w:pPr>
      <w:spacing w:line="240" w:lineRule="auto"/>
      <w:ind w:left="-1843"/>
    </w:pPr>
  </w:p>
  <w:p w:rsidR="004E5E1F" w:rsidRDefault="004E5E1F">
    <w:pPr>
      <w:spacing w:line="240" w:lineRule="auto"/>
      <w:ind w:left="-184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626" w:rsidRDefault="001E4626">
      <w:r>
        <w:separator/>
      </w:r>
    </w:p>
  </w:footnote>
  <w:footnote w:type="continuationSeparator" w:id="0">
    <w:p w:rsidR="001E4626" w:rsidRDefault="001E4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E1F" w:rsidRDefault="00365AF9">
    <w:r>
      <w:rPr>
        <w:noProof/>
        <w:snapToGrid/>
        <w:lang w:eastAsia="es-CL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margin">
                <wp:posOffset>-272415</wp:posOffset>
              </wp:positionH>
              <wp:positionV relativeFrom="margin">
                <wp:posOffset>0</wp:posOffset>
              </wp:positionV>
              <wp:extent cx="5943600" cy="9144000"/>
              <wp:effectExtent l="381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269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53"/>
                          </w:tblGrid>
                          <w:tr w:rsidR="004E5E1F">
                            <w:tc>
                              <w:tcPr>
                                <w:tcW w:w="1553" w:type="dxa"/>
                              </w:tcPr>
                              <w:p w:rsidR="004E5E1F" w:rsidRDefault="004E5E1F">
                                <w:pPr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</w:p>
                            </w:tc>
                          </w:tr>
                          <w:tr w:rsidR="004E5E1F">
                            <w:tc>
                              <w:tcPr>
                                <w:tcW w:w="1553" w:type="dxa"/>
                              </w:tcPr>
                              <w:p w:rsidR="004E5E1F" w:rsidRDefault="004E5E1F">
                                <w:pPr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:rsidR="005D5596" w:rsidRDefault="005D559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-21.45pt;margin-top:0;width:468pt;height:10in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" o:allowincell="f" filled="f" stroked="f" strokeweight="0">
              <v:textbox inset="0,0,0,0">
                <w:txbxContent>
                  <w:tbl>
                    <w:tblPr>
                      <w:tblW w:w="0" w:type="auto"/>
                      <w:tblInd w:w="-1269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553"/>
                    </w:tblGrid>
                    <w:tr w:rsidR="004E5E1F">
                      <w:tc>
                        <w:tcPr>
                          <w:tcW w:w="1553" w:type="dxa"/>
                        </w:tcPr>
                        <w:p w:rsidR="004E5E1F" w:rsidRDefault="004E5E1F">
                          <w:pPr>
                            <w:jc w:val="right"/>
                            <w:rPr>
                              <w:b/>
                              <w:sz w:val="16"/>
                            </w:rPr>
                          </w:pPr>
                        </w:p>
                      </w:tc>
                    </w:tr>
                    <w:tr w:rsidR="004E5E1F">
                      <w:tc>
                        <w:tcPr>
                          <w:tcW w:w="1553" w:type="dxa"/>
                        </w:tcPr>
                        <w:p w:rsidR="004E5E1F" w:rsidRDefault="004E5E1F">
                          <w:pPr>
                            <w:jc w:val="right"/>
                            <w:rPr>
                              <w:b/>
                              <w:sz w:val="16"/>
                            </w:rPr>
                          </w:pPr>
                        </w:p>
                      </w:tc>
                    </w:tr>
                  </w:tbl>
                  <w:p w:rsidR="005D5596" w:rsidRDefault="005D5596"/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E1F" w:rsidRDefault="00365AF9">
    <w:pPr>
      <w:pStyle w:val="Ttulo2"/>
      <w:rPr>
        <w:sz w:val="15"/>
      </w:rPr>
    </w:pPr>
    <w:r>
      <w:rPr>
        <w:noProof/>
        <w:snapToGrid/>
        <w:sz w:val="15"/>
        <w:lang w:eastAsia="es-CL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1548130</wp:posOffset>
              </wp:positionH>
              <wp:positionV relativeFrom="page">
                <wp:posOffset>1631315</wp:posOffset>
              </wp:positionV>
              <wp:extent cx="5943600" cy="9144000"/>
              <wp:effectExtent l="0" t="2540" r="4445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269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53"/>
                          </w:tblGrid>
                          <w:tr w:rsidR="004E5E1F">
                            <w:tc>
                              <w:tcPr>
                                <w:tcW w:w="1553" w:type="dxa"/>
                              </w:tcPr>
                              <w:p w:rsidR="004E5E1F" w:rsidRDefault="004E5E1F">
                                <w:pPr>
                                  <w:jc w:val="right"/>
                                  <w:rPr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:rsidR="005D5596" w:rsidRDefault="005D559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7" style="position:absolute;left:0;text-align:left;margin-left:121.9pt;margin-top:128.45pt;width:468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" o:allowincell="f" filled="f" stroked="f" strokeweight="0">
              <v:textbox inset="0,0,0,0">
                <w:txbxContent>
                  <w:tbl>
                    <w:tblPr>
                      <w:tblW w:w="0" w:type="auto"/>
                      <w:tblInd w:w="-1269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553"/>
                    </w:tblGrid>
                    <w:tr w:rsidR="004E5E1F">
                      <w:tc>
                        <w:tcPr>
                          <w:tcW w:w="1553" w:type="dxa"/>
                        </w:tcPr>
                        <w:p w:rsidR="004E5E1F" w:rsidRDefault="004E5E1F">
                          <w:pPr>
                            <w:jc w:val="right"/>
                            <w:rPr>
                              <w:sz w:val="16"/>
                            </w:rPr>
                          </w:pPr>
                        </w:p>
                      </w:tc>
                    </w:tr>
                  </w:tbl>
                  <w:p w:rsidR="005D5596" w:rsidRDefault="005D5596"/>
                </w:txbxContent>
              </v:textbox>
              <w10:wrap anchorx="page" anchory="page"/>
            </v:rect>
          </w:pict>
        </mc:Fallback>
      </mc:AlternateContent>
    </w:r>
    <w:r w:rsidR="004E5E1F">
      <w:rPr>
        <w:sz w:val="15"/>
      </w:rPr>
      <w:tab/>
      <w:t>CUADRAGESIMA NOTARIA</w:t>
    </w:r>
  </w:p>
  <w:p w:rsidR="004E5E1F" w:rsidRDefault="004E5E1F">
    <w:pPr>
      <w:tabs>
        <w:tab w:val="center" w:pos="1276"/>
      </w:tabs>
      <w:spacing w:line="240" w:lineRule="auto"/>
      <w:ind w:left="-709" w:hanging="284"/>
      <w:rPr>
        <w:b/>
        <w:spacing w:val="14"/>
      </w:rPr>
    </w:pPr>
    <w:r>
      <w:rPr>
        <w:b/>
      </w:rPr>
      <w:tab/>
    </w:r>
    <w:r>
      <w:rPr>
        <w:b/>
      </w:rPr>
      <w:tab/>
    </w:r>
    <w:r>
      <w:rPr>
        <w:b/>
        <w:spacing w:val="18"/>
      </w:rPr>
      <w:t>ALBERTO MOZO AGUILAR</w:t>
    </w:r>
  </w:p>
  <w:p w:rsidR="004E5E1F" w:rsidRDefault="004E5E1F">
    <w:pPr>
      <w:tabs>
        <w:tab w:val="center" w:pos="1276"/>
      </w:tabs>
      <w:spacing w:line="240" w:lineRule="auto"/>
      <w:ind w:left="-709" w:hanging="284"/>
      <w:rPr>
        <w:sz w:val="15"/>
      </w:rPr>
    </w:pPr>
    <w:r>
      <w:rPr>
        <w:sz w:val="15"/>
      </w:rPr>
      <w:tab/>
    </w:r>
    <w:r>
      <w:rPr>
        <w:sz w:val="15"/>
      </w:rPr>
      <w:tab/>
      <w:t>TEATINOS 332 SANTIAGO</w:t>
    </w:r>
  </w:p>
  <w:p w:rsidR="004E5E1F" w:rsidRDefault="004E5E1F">
    <w:pPr>
      <w:tabs>
        <w:tab w:val="center" w:pos="1276"/>
      </w:tabs>
      <w:spacing w:line="240" w:lineRule="auto"/>
      <w:ind w:left="-709" w:hanging="284"/>
      <w:rPr>
        <w:sz w:val="15"/>
      </w:rPr>
    </w:pPr>
    <w:r>
      <w:rPr>
        <w:sz w:val="15"/>
      </w:rPr>
      <w:tab/>
    </w:r>
    <w:r>
      <w:rPr>
        <w:sz w:val="15"/>
      </w:rPr>
      <w:tab/>
      <w:t>Fono 698-4264</w:t>
    </w:r>
  </w:p>
  <w:p w:rsidR="004E5E1F" w:rsidRDefault="004E5E1F">
    <w:pPr>
      <w:tabs>
        <w:tab w:val="center" w:pos="1276"/>
      </w:tabs>
      <w:spacing w:line="240" w:lineRule="auto"/>
      <w:ind w:left="-708" w:hanging="284"/>
      <w:rPr>
        <w:spacing w:val="18"/>
        <w:sz w:val="15"/>
      </w:rPr>
    </w:pPr>
    <w:r>
      <w:rPr>
        <w:spacing w:val="18"/>
        <w:sz w:val="15"/>
      </w:rPr>
      <w:tab/>
    </w:r>
    <w:r>
      <w:rPr>
        <w:spacing w:val="18"/>
        <w:sz w:val="15"/>
      </w:rPr>
      <w:tab/>
      <w:t>e-mail: ama@notariamozo.cl</w:t>
    </w:r>
  </w:p>
  <w:p w:rsidR="004E5E1F" w:rsidRDefault="004E5E1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activeWritingStyle w:appName="MSWord" w:lang="es-MX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95"/>
  <w:hyphenationZone w:val="425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E6"/>
    <w:rsid w:val="000034EA"/>
    <w:rsid w:val="000257BC"/>
    <w:rsid w:val="00042498"/>
    <w:rsid w:val="00074FA9"/>
    <w:rsid w:val="00081A67"/>
    <w:rsid w:val="000A3C1C"/>
    <w:rsid w:val="000C704B"/>
    <w:rsid w:val="00104B24"/>
    <w:rsid w:val="00167552"/>
    <w:rsid w:val="00172F51"/>
    <w:rsid w:val="001767A0"/>
    <w:rsid w:val="001D1B5D"/>
    <w:rsid w:val="001E4626"/>
    <w:rsid w:val="001E5706"/>
    <w:rsid w:val="001F4D8B"/>
    <w:rsid w:val="0022057F"/>
    <w:rsid w:val="0023502B"/>
    <w:rsid w:val="002E76B9"/>
    <w:rsid w:val="00312C16"/>
    <w:rsid w:val="0033104A"/>
    <w:rsid w:val="003374B9"/>
    <w:rsid w:val="00343556"/>
    <w:rsid w:val="00364CE5"/>
    <w:rsid w:val="00365AF9"/>
    <w:rsid w:val="003716A2"/>
    <w:rsid w:val="0037441C"/>
    <w:rsid w:val="00384781"/>
    <w:rsid w:val="003849B4"/>
    <w:rsid w:val="00385E59"/>
    <w:rsid w:val="003877F3"/>
    <w:rsid w:val="00393B44"/>
    <w:rsid w:val="003953A7"/>
    <w:rsid w:val="003B4D8A"/>
    <w:rsid w:val="003B7BA3"/>
    <w:rsid w:val="003E2183"/>
    <w:rsid w:val="00417CD6"/>
    <w:rsid w:val="00427A66"/>
    <w:rsid w:val="00434670"/>
    <w:rsid w:val="004A65FB"/>
    <w:rsid w:val="004D03B1"/>
    <w:rsid w:val="004E5E1F"/>
    <w:rsid w:val="005135C3"/>
    <w:rsid w:val="00514B49"/>
    <w:rsid w:val="00552882"/>
    <w:rsid w:val="005702C0"/>
    <w:rsid w:val="005A35AE"/>
    <w:rsid w:val="005A46CB"/>
    <w:rsid w:val="005A5A2B"/>
    <w:rsid w:val="005B2572"/>
    <w:rsid w:val="005C0FB6"/>
    <w:rsid w:val="005D5596"/>
    <w:rsid w:val="005E66AE"/>
    <w:rsid w:val="00630958"/>
    <w:rsid w:val="006450DF"/>
    <w:rsid w:val="00674D62"/>
    <w:rsid w:val="00675593"/>
    <w:rsid w:val="00681023"/>
    <w:rsid w:val="00681E3E"/>
    <w:rsid w:val="006A3D99"/>
    <w:rsid w:val="006C4159"/>
    <w:rsid w:val="006D1A84"/>
    <w:rsid w:val="00712F69"/>
    <w:rsid w:val="00715EFB"/>
    <w:rsid w:val="00720116"/>
    <w:rsid w:val="00730043"/>
    <w:rsid w:val="00742DF9"/>
    <w:rsid w:val="00771AF9"/>
    <w:rsid w:val="00793FDF"/>
    <w:rsid w:val="00846E9D"/>
    <w:rsid w:val="0087430F"/>
    <w:rsid w:val="00883A86"/>
    <w:rsid w:val="008D574A"/>
    <w:rsid w:val="008E5E7A"/>
    <w:rsid w:val="00905036"/>
    <w:rsid w:val="0093276E"/>
    <w:rsid w:val="00950B04"/>
    <w:rsid w:val="00952FC1"/>
    <w:rsid w:val="009A5D48"/>
    <w:rsid w:val="009B3900"/>
    <w:rsid w:val="009C11CF"/>
    <w:rsid w:val="009E70A6"/>
    <w:rsid w:val="00A123F5"/>
    <w:rsid w:val="00A23970"/>
    <w:rsid w:val="00A272F3"/>
    <w:rsid w:val="00A437C3"/>
    <w:rsid w:val="00A92F71"/>
    <w:rsid w:val="00AA30F3"/>
    <w:rsid w:val="00AB3E39"/>
    <w:rsid w:val="00AB6C2B"/>
    <w:rsid w:val="00AD585E"/>
    <w:rsid w:val="00B11B6E"/>
    <w:rsid w:val="00B26413"/>
    <w:rsid w:val="00B55980"/>
    <w:rsid w:val="00B6481A"/>
    <w:rsid w:val="00B70620"/>
    <w:rsid w:val="00B7226D"/>
    <w:rsid w:val="00B74727"/>
    <w:rsid w:val="00B80C18"/>
    <w:rsid w:val="00B953DF"/>
    <w:rsid w:val="00BA30FF"/>
    <w:rsid w:val="00BA6A74"/>
    <w:rsid w:val="00BF2D39"/>
    <w:rsid w:val="00BF3243"/>
    <w:rsid w:val="00C243B8"/>
    <w:rsid w:val="00C27DC5"/>
    <w:rsid w:val="00C460BF"/>
    <w:rsid w:val="00C47EDC"/>
    <w:rsid w:val="00C503EE"/>
    <w:rsid w:val="00C66852"/>
    <w:rsid w:val="00C85FFE"/>
    <w:rsid w:val="00C970E0"/>
    <w:rsid w:val="00CC6AB5"/>
    <w:rsid w:val="00CD28CE"/>
    <w:rsid w:val="00CE1776"/>
    <w:rsid w:val="00CF4CAD"/>
    <w:rsid w:val="00D31F62"/>
    <w:rsid w:val="00D67520"/>
    <w:rsid w:val="00D81ED7"/>
    <w:rsid w:val="00D96FB5"/>
    <w:rsid w:val="00DB4904"/>
    <w:rsid w:val="00DD7078"/>
    <w:rsid w:val="00DE226F"/>
    <w:rsid w:val="00E067E8"/>
    <w:rsid w:val="00E470C3"/>
    <w:rsid w:val="00E476E6"/>
    <w:rsid w:val="00E54A4C"/>
    <w:rsid w:val="00E64450"/>
    <w:rsid w:val="00E67093"/>
    <w:rsid w:val="00EC10EF"/>
    <w:rsid w:val="00ED74D3"/>
    <w:rsid w:val="00EF3F5C"/>
    <w:rsid w:val="00F02B6B"/>
    <w:rsid w:val="00F06215"/>
    <w:rsid w:val="00F54596"/>
    <w:rsid w:val="00F5724A"/>
    <w:rsid w:val="00F63277"/>
    <w:rsid w:val="00F6511C"/>
    <w:rsid w:val="00F722AA"/>
    <w:rsid w:val="00F802AF"/>
    <w:rsid w:val="00FA1B9B"/>
    <w:rsid w:val="00FC0419"/>
    <w:rsid w:val="00FE23CD"/>
    <w:rsid w:val="00FE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rFonts w:ascii="Arial" w:hAnsi="Arial"/>
      <w:snapToGrid w:val="0"/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framePr w:w="1582" w:h="1998" w:wrap="notBeside" w:vAnchor="text" w:hAnchor="page" w:x="1056" w:y="-131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solid" w:color="FFFFFF" w:fill="FFFFFF"/>
      <w:spacing w:line="300" w:lineRule="exact"/>
      <w:outlineLvl w:val="0"/>
    </w:pPr>
    <w:rPr>
      <w:rFonts w:ascii="Bookman Old Style" w:hAnsi="Bookman Old Style"/>
      <w:sz w:val="44"/>
    </w:rPr>
  </w:style>
  <w:style w:type="paragraph" w:styleId="Ttulo2">
    <w:name w:val="heading 2"/>
    <w:basedOn w:val="Normal"/>
    <w:next w:val="Normal"/>
    <w:qFormat/>
    <w:pPr>
      <w:keepNext/>
      <w:tabs>
        <w:tab w:val="center" w:pos="1276"/>
      </w:tabs>
      <w:spacing w:line="240" w:lineRule="auto"/>
      <w:ind w:left="-709"/>
      <w:outlineLvl w:val="1"/>
    </w:pPr>
    <w:rPr>
      <w:b/>
      <w:spacing w:val="18"/>
      <w:sz w:val="16"/>
    </w:rPr>
  </w:style>
  <w:style w:type="paragraph" w:styleId="Ttulo4">
    <w:name w:val="heading 4"/>
    <w:basedOn w:val="Normal"/>
    <w:next w:val="Normal"/>
    <w:link w:val="Ttulo4Car"/>
    <w:qFormat/>
    <w:rsid w:val="00E476E6"/>
    <w:pPr>
      <w:keepNext/>
      <w:outlineLvl w:val="3"/>
    </w:pPr>
    <w:rPr>
      <w:b/>
      <w:snapToGrid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Ttulo4Car">
    <w:name w:val="Título 4 Car"/>
    <w:basedOn w:val="Fuentedeprrafopredeter"/>
    <w:link w:val="Ttulo4"/>
    <w:rsid w:val="00E476E6"/>
    <w:rPr>
      <w:rFonts w:ascii="Arial" w:hAnsi="Arial"/>
      <w:b/>
      <w:sz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rFonts w:ascii="Arial" w:hAnsi="Arial"/>
      <w:snapToGrid w:val="0"/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framePr w:w="1582" w:h="1998" w:wrap="notBeside" w:vAnchor="text" w:hAnchor="page" w:x="1056" w:y="-131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solid" w:color="FFFFFF" w:fill="FFFFFF"/>
      <w:spacing w:line="300" w:lineRule="exact"/>
      <w:outlineLvl w:val="0"/>
    </w:pPr>
    <w:rPr>
      <w:rFonts w:ascii="Bookman Old Style" w:hAnsi="Bookman Old Style"/>
      <w:sz w:val="44"/>
    </w:rPr>
  </w:style>
  <w:style w:type="paragraph" w:styleId="Ttulo2">
    <w:name w:val="heading 2"/>
    <w:basedOn w:val="Normal"/>
    <w:next w:val="Normal"/>
    <w:qFormat/>
    <w:pPr>
      <w:keepNext/>
      <w:tabs>
        <w:tab w:val="center" w:pos="1276"/>
      </w:tabs>
      <w:spacing w:line="240" w:lineRule="auto"/>
      <w:ind w:left="-709"/>
      <w:outlineLvl w:val="1"/>
    </w:pPr>
    <w:rPr>
      <w:b/>
      <w:spacing w:val="18"/>
      <w:sz w:val="16"/>
    </w:rPr>
  </w:style>
  <w:style w:type="paragraph" w:styleId="Ttulo4">
    <w:name w:val="heading 4"/>
    <w:basedOn w:val="Normal"/>
    <w:next w:val="Normal"/>
    <w:link w:val="Ttulo4Car"/>
    <w:qFormat/>
    <w:rsid w:val="00E476E6"/>
    <w:pPr>
      <w:keepNext/>
      <w:outlineLvl w:val="3"/>
    </w:pPr>
    <w:rPr>
      <w:b/>
      <w:snapToGrid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Ttulo4Car">
    <w:name w:val="Título 4 Car"/>
    <w:basedOn w:val="Fuentedeprrafopredeter"/>
    <w:link w:val="Ttulo4"/>
    <w:rsid w:val="00E476E6"/>
    <w:rPr>
      <w:rFonts w:ascii="Arial" w:hAnsi="Arial"/>
      <w:b/>
      <w:sz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or\PapelProce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PapelProceso</Template>
  <TotalTime>0</TotalTime>
  <Pages>3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Xxxxxxxxxx xxxxxxxxxxxx xxxxxxxxx xxxxxxxxxxxx xxxxxxxxxx xxxxxxxxxxx Xxxxxxxxxx xxxxxxxxxxxx xxxxxxxxx xxxxxxxxxxxx xxxxxxxxxx xxxxxxxxxxx Xxxxxxxxxx xxxxxxxxxxxx xxxxxxxxx xxxxxxxxxxxx xxxxxxxxxx xxxxxxxxxxx Xxxxxxxxxx xxxxxxxxxxxx xxxxxxxxx xxxxxxxxxx</vt:lpstr>
    </vt:vector>
  </TitlesOfParts>
  <Company>Notaria Mozo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 xxxxxxxxxxxx xxxxxxxxx xxxxxxxxxxxx xxxxxxxxxx xxxxxxxxxxx Xxxxxxxxxx xxxxxxxxxxxx xxxxxxxxx xxxxxxxxxxxx xxxxxxxxxx xxxxxxxxxxx Xxxxxxxxxx xxxxxxxxxxxx xxxxxxxxx xxxxxxxxxxxx xxxxxxxxxx xxxxxxxxxxx Xxxxxxxxxx xxxxxxxxxxxx xxxxxxxxx xxxxxxxxxx</dc:title>
  <dc:creator>silvia plaza</dc:creator>
  <cp:lastModifiedBy>hp</cp:lastModifiedBy>
  <cp:revision>2</cp:revision>
  <cp:lastPrinted>2015-01-05T21:55:00Z</cp:lastPrinted>
  <dcterms:created xsi:type="dcterms:W3CDTF">2017-03-07T14:09:00Z</dcterms:created>
  <dcterms:modified xsi:type="dcterms:W3CDTF">2017-03-07T14:09:00Z</dcterms:modified>
</cp:coreProperties>
</file>