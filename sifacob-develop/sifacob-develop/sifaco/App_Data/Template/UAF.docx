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72" w:type="dxa"/>
        <w:jc w:val="center"/>
        <w:tblCellMar>
          <w:top w:w="264" w:type="dxa"/>
          <w:left w:w="1217" w:type="dxa"/>
          <w:right w:w="1062" w:type="dxa"/>
        </w:tblCellMar>
        <w:tblLook w:val="04A0" w:firstRow="1" w:lastRow="0" w:firstColumn="1" w:lastColumn="0" w:noHBand="0" w:noVBand="1"/>
      </w:tblPr>
      <w:tblGrid>
        <w:gridCol w:w="11302"/>
      </w:tblGrid>
      <w:tr w:rsidR="00504BD5" w:rsidTr="00923A69">
        <w:trPr>
          <w:trHeight w:val="14185"/>
          <w:jc w:val="center"/>
        </w:trPr>
        <w:tc>
          <w:tcPr>
            <w:tcW w:w="11272" w:type="dxa"/>
            <w:tcBorders>
              <w:top w:val="single" w:sz="4" w:space="0" w:color="8C9194"/>
              <w:left w:val="single" w:sz="4" w:space="0" w:color="8C9194"/>
              <w:bottom w:val="single" w:sz="4" w:space="0" w:color="8C9194"/>
              <w:right w:val="single" w:sz="4" w:space="0" w:color="8C9194"/>
            </w:tcBorders>
          </w:tcPr>
          <w:p w:rsidR="00504BD5" w:rsidRDefault="00C94BED" w:rsidP="00923A69">
            <w:pPr>
              <w:spacing w:after="224" w:line="240" w:lineRule="auto"/>
              <w:ind w:left="8"/>
            </w:pPr>
            <w:r>
              <w:rPr>
                <w:noProof/>
              </w:rPr>
              <mc:AlternateContent>
                <mc:Choice Requires="wpg">
                  <w:drawing>
                    <wp:inline distT="0" distB="0" distL="0" distR="0">
                      <wp:extent cx="5705475" cy="598805"/>
                      <wp:effectExtent l="9525" t="0" r="9525" b="10795"/>
                      <wp:docPr id="3" name="Group 9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5475" cy="598805"/>
                                <a:chOff x="0" y="0"/>
                                <a:chExt cx="57054" cy="5990"/>
                              </a:xfrm>
                            </wpg:grpSpPr>
                            <wps:wsp>
                              <wps:cNvPr id="4" name="Rectangle 7"/>
                              <wps:cNvSpPr>
                                <a:spLocks noChangeArrowheads="1"/>
                              </wps:cNvSpPr>
                              <wps:spPr bwMode="auto">
                                <a:xfrm>
                                  <a:off x="22889" y="275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4BD5" w:rsidRDefault="007E7AA3">
                                    <w:r>
                                      <w:t xml:space="preserve"> </w:t>
                                    </w:r>
                                  </w:p>
                                </w:txbxContent>
                              </wps:txbx>
                              <wps:bodyPr rot="0" vert="horz" wrap="square" lIns="0" tIns="0" rIns="0" bIns="0" anchor="t" anchorCtr="0" upright="1">
                                <a:noAutofit/>
                              </wps:bodyPr>
                            </wps:wsp>
                            <pic:pic xmlns:pic="http://schemas.openxmlformats.org/drawingml/2006/picture">
                              <pic:nvPicPr>
                                <pic:cNvPr id="5"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33" y="0"/>
                                  <a:ext cx="22748" cy="3810"/>
                                </a:xfrm>
                                <a:prstGeom prst="rect">
                                  <a:avLst/>
                                </a:prstGeom>
                                <a:noFill/>
                                <a:extLst>
                                  <a:ext uri="{909E8E84-426E-40DD-AFC4-6F175D3DCCD1}">
                                    <a14:hiddenFill xmlns:a14="http://schemas.microsoft.com/office/drawing/2010/main">
                                      <a:solidFill>
                                        <a:srgbClr val="FFFFFF"/>
                                      </a:solidFill>
                                    </a14:hiddenFill>
                                  </a:ext>
                                </a:extLst>
                              </pic:spPr>
                            </pic:pic>
                            <wps:wsp>
                              <wps:cNvPr id="6" name="Shape 12"/>
                              <wps:cNvSpPr>
                                <a:spLocks/>
                              </wps:cNvSpPr>
                              <wps:spPr bwMode="auto">
                                <a:xfrm>
                                  <a:off x="0" y="5990"/>
                                  <a:ext cx="57054" cy="0"/>
                                </a:xfrm>
                                <a:custGeom>
                                  <a:avLst/>
                                  <a:gdLst>
                                    <a:gd name="T0" fmla="*/ 0 w 5705475"/>
                                    <a:gd name="T1" fmla="*/ 5705475 w 5705475"/>
                                    <a:gd name="T2" fmla="*/ 0 w 5705475"/>
                                    <a:gd name="T3" fmla="*/ 5705475 w 5705475"/>
                                  </a:gdLst>
                                  <a:ahLst/>
                                  <a:cxnLst>
                                    <a:cxn ang="0">
                                      <a:pos x="T0" y="0"/>
                                    </a:cxn>
                                    <a:cxn ang="0">
                                      <a:pos x="T1" y="0"/>
                                    </a:cxn>
                                  </a:cxnLst>
                                  <a:rect l="T2" t="0" r="T3" b="0"/>
                                  <a:pathLst>
                                    <a:path w="5705475">
                                      <a:moveTo>
                                        <a:pt x="0" y="0"/>
                                      </a:moveTo>
                                      <a:lnTo>
                                        <a:pt x="5705475" y="0"/>
                                      </a:lnTo>
                                    </a:path>
                                  </a:pathLst>
                                </a:custGeom>
                                <a:noFill/>
                                <a:ln w="9525" cap="rnd">
                                  <a:solidFill>
                                    <a:srgbClr val="565A5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966" o:spid="_x0000_s1026" style="width:449.25pt;height:47.15pt;mso-position-horizontal-relative:char;mso-position-vertical-relative:line" coordsize="57054,59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">
                      <v:rect id="Rectangle 7" o:spid="_x0000_s1027" style="position:absolute;left:22889;top:2759;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504BD5" w:rsidRDefault="007E7AA3">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133;width:22748;height:3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QvYDDAAAA2gAAAA8AAABkcnMvZG93bnJldi54bWxEj09rAjEUxO9Cv0N4hV5EswoVuxqlCqUe&#10;PPin3h+b52bp5mXZZNf025uC4HGYmd8wy3W0teip9ZVjBZNxBoK4cLriUsHP+Ws0B+EDssbaMSn4&#10;Iw/r1ctgibl2Nz5SfwqlSBD2OSowITS5lL4wZNGPXUOcvKtrLYYk21LqFm8Jbms5zbKZtFhxWjDY&#10;0NZQ8XvqrIJzkX3MDp39NhezmVIfh/u47ZR6e42fCxCBYniGH+2dVvAO/1fSDZCr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xC9gMMAAADaAAAADwAAAAAAAAAAAAAAAACf&#10;AgAAZHJzL2Rvd25yZXYueG1sUEsFBgAAAAAEAAQA9wAAAI8DAAAAAA==&#10;">
                        <v:imagedata r:id="rId8" o:title=""/>
                      </v:shape>
                      <v:shape id="Shape 12" o:spid="_x0000_s1029" style="position:absolute;top:5990;width:57054;height:0;visibility:visible;mso-wrap-style:square;v-text-anchor:top" coordsize="57054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gaxcMA&#10;AADaAAAADwAAAGRycy9kb3ducmV2LnhtbESPQWsCMRSE7wX/Q3hCL6VmW0R0NYqIFin0ULX3x+a5&#10;u5q8bJNUY399Uyj0OMzMN8xskawRF/KhdazgaVCAIK6cbrlWcNhvHscgQkTWaByTghsFWMx7dzMs&#10;tbvyO112sRYZwqFEBU2MXSllqBqyGAauI87e0XmLMUtfS+3xmuHWyOeiGEmLLeeFBjtaNVSdd19W&#10;wfd+MtTplB5e38yBu/Xtw798GqXu+2k5BREpxf/wX3urFYzg90q+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gaxcMAAADaAAAADwAAAAAAAAAAAAAAAACYAgAAZHJzL2Rv&#10;d25yZXYueG1sUEsFBgAAAAAEAAQA9QAAAIgDAAAAAA==&#10;" path="m,l5705475,e" filled="f" strokecolor="#565a5c">
                        <v:stroke endcap="round"/>
                        <v:path arrowok="t" o:connecttype="custom" o:connectlocs="0,0;57054,0" o:connectangles="0,0" textboxrect="0,0,5705475,0"/>
                      </v:shape>
                      <w10:anchorlock/>
                    </v:group>
                  </w:pict>
                </mc:Fallback>
              </mc:AlternateContent>
            </w:r>
            <w:r w:rsidR="007E7AA3" w:rsidRPr="00923A69">
              <w:rPr>
                <w:rFonts w:ascii="Lucida Sans" w:eastAsia="Lucida Sans" w:hAnsi="Lucida Sans" w:cs="Lucida Sans"/>
                <w:b/>
                <w:color w:val="565A5C"/>
                <w:sz w:val="14"/>
              </w:rPr>
              <w:t xml:space="preserve"> </w:t>
            </w:r>
          </w:p>
          <w:p w:rsidR="00504BD5" w:rsidRDefault="007E7AA3" w:rsidP="00923A69">
            <w:pPr>
              <w:spacing w:after="21" w:line="240" w:lineRule="auto"/>
              <w:ind w:right="160"/>
              <w:jc w:val="center"/>
            </w:pPr>
            <w:r w:rsidRPr="00923A69">
              <w:rPr>
                <w:rFonts w:ascii="Lucida Sans" w:eastAsia="Lucida Sans" w:hAnsi="Lucida Sans" w:cs="Lucida Sans"/>
                <w:b/>
                <w:color w:val="565A5C"/>
                <w:sz w:val="28"/>
              </w:rPr>
              <w:t xml:space="preserve">DECLARACIÓN DE VÍNCULO CON  </w:t>
            </w:r>
          </w:p>
          <w:p w:rsidR="00504BD5" w:rsidRDefault="007E7AA3" w:rsidP="00923A69">
            <w:pPr>
              <w:spacing w:after="0" w:line="240" w:lineRule="auto"/>
              <w:ind w:right="155"/>
              <w:jc w:val="center"/>
            </w:pPr>
            <w:r w:rsidRPr="00923A69">
              <w:rPr>
                <w:rFonts w:ascii="Lucida Sans" w:eastAsia="Lucida Sans" w:hAnsi="Lucida Sans" w:cs="Lucida Sans"/>
                <w:b/>
                <w:color w:val="565A5C"/>
                <w:sz w:val="28"/>
              </w:rPr>
              <w:t xml:space="preserve">PERSONAS EXPUESTAS POLÍTICAMENTE (PEP) </w:t>
            </w:r>
          </w:p>
          <w:p w:rsidR="00504BD5" w:rsidRPr="00010D67" w:rsidRDefault="007E7AA3" w:rsidP="00923A69">
            <w:pPr>
              <w:spacing w:after="0" w:line="240" w:lineRule="auto"/>
              <w:ind w:right="85"/>
              <w:jc w:val="center"/>
              <w:rPr>
                <w:rFonts w:ascii="Lucida Sans" w:eastAsia="Lucida Sans" w:hAnsi="Lucida Sans" w:cs="Lucida Sans"/>
                <w:sz w:val="20"/>
              </w:rPr>
            </w:pPr>
            <w:r w:rsidRPr="00010D67">
              <w:rPr>
                <w:rFonts w:ascii="Lucida Sans" w:eastAsia="Lucida Sans" w:hAnsi="Lucida Sans" w:cs="Lucida Sans"/>
                <w:sz w:val="20"/>
              </w:rPr>
              <w:t xml:space="preserve"> </w:t>
            </w:r>
          </w:p>
          <w:p w:rsidR="00504BD5" w:rsidRDefault="007E7AA3" w:rsidP="00923A69">
            <w:pPr>
              <w:spacing w:after="0" w:line="361" w:lineRule="auto"/>
              <w:ind w:right="154"/>
              <w:jc w:val="both"/>
            </w:pPr>
            <w:r w:rsidRPr="00923A69">
              <w:rPr>
                <w:rFonts w:ascii="Lucida Sans" w:eastAsia="Lucida Sans" w:hAnsi="Lucida Sans" w:cs="Lucida Sans"/>
                <w:sz w:val="20"/>
              </w:rPr>
              <w:t xml:space="preserve">Yo, </w:t>
            </w:r>
            <w:r w:rsidR="0040047A" w:rsidRPr="0040047A">
              <w:rPr>
                <w:rFonts w:ascii="Lucida Sans" w:eastAsia="Lucida Sans" w:hAnsi="Lucida Sans" w:cs="Lucida Sans"/>
                <w:sz w:val="20"/>
              </w:rPr>
              <w:t>&lt;&lt;</w:t>
            </w:r>
            <w:proofErr w:type="spellStart"/>
            <w:r w:rsidR="0040047A" w:rsidRPr="0040047A">
              <w:rPr>
                <w:rFonts w:ascii="Lucida Sans" w:eastAsia="Lucida Sans" w:hAnsi="Lucida Sans" w:cs="Lucida Sans"/>
                <w:sz w:val="20"/>
              </w:rPr>
              <w:t>RepresentanteLegal</w:t>
            </w:r>
            <w:proofErr w:type="spellEnd"/>
            <w:r w:rsidR="0040047A" w:rsidRPr="0040047A">
              <w:rPr>
                <w:rFonts w:ascii="Lucida Sans" w:eastAsia="Lucida Sans" w:hAnsi="Lucida Sans" w:cs="Lucida Sans"/>
                <w:sz w:val="20"/>
              </w:rPr>
              <w:t>&gt;&gt;</w:t>
            </w:r>
            <w:r w:rsidRPr="00923A69">
              <w:rPr>
                <w:rFonts w:ascii="Lucida Sans" w:eastAsia="Lucida Sans" w:hAnsi="Lucida Sans" w:cs="Lucida Sans"/>
                <w:sz w:val="20"/>
              </w:rPr>
              <w:t xml:space="preserve">, cédula nacional de identidad/pasaporte Nº  </w:t>
            </w:r>
            <w:r w:rsidR="0040047A">
              <w:rPr>
                <w:rFonts w:ascii="Lucida Sans" w:eastAsia="Lucida Sans" w:hAnsi="Lucida Sans" w:cs="Lucida Sans"/>
                <w:sz w:val="20"/>
              </w:rPr>
              <w:t>&lt;&lt;</w:t>
            </w:r>
            <w:proofErr w:type="spellStart"/>
            <w:r w:rsidR="0040047A">
              <w:rPr>
                <w:rFonts w:ascii="Lucida Sans" w:eastAsia="Lucida Sans" w:hAnsi="Lucida Sans" w:cs="Lucida Sans"/>
                <w:sz w:val="20"/>
              </w:rPr>
              <w:t>RutRep</w:t>
            </w:r>
            <w:proofErr w:type="spellEnd"/>
            <w:r w:rsidR="0040047A">
              <w:rPr>
                <w:rFonts w:ascii="Lucida Sans" w:eastAsia="Lucida Sans" w:hAnsi="Lucida Sans" w:cs="Lucida Sans"/>
                <w:sz w:val="20"/>
              </w:rPr>
              <w:t>&gt;&gt;</w:t>
            </w:r>
            <w:r w:rsidRPr="00923A69">
              <w:rPr>
                <w:rFonts w:ascii="Lucida Sans" w:eastAsia="Lucida Sans" w:hAnsi="Lucida Sans" w:cs="Lucida Sans"/>
                <w:sz w:val="20"/>
              </w:rPr>
              <w:t xml:space="preserve">, de nacionalidad </w:t>
            </w:r>
            <w:r w:rsidR="0040047A">
              <w:rPr>
                <w:rFonts w:ascii="Arial" w:hAnsi="Arial"/>
                <w:sz w:val="20"/>
                <w:szCs w:val="20"/>
              </w:rPr>
              <w:t>&lt;&lt;Nacionalidad&gt;&gt;</w:t>
            </w:r>
            <w:r w:rsidRPr="00923A69">
              <w:rPr>
                <w:rFonts w:ascii="Lucida Sans" w:eastAsia="Lucida Sans" w:hAnsi="Lucida Sans" w:cs="Lucida Sans"/>
                <w:sz w:val="20"/>
              </w:rPr>
              <w:t xml:space="preserve">, </w:t>
            </w:r>
            <w:r w:rsidRPr="00923A69">
              <w:rPr>
                <w:rFonts w:ascii="Lucida Sans" w:eastAsia="Lucida Sans" w:hAnsi="Lucida Sans" w:cs="Lucida Sans"/>
                <w:b/>
                <w:sz w:val="20"/>
              </w:rPr>
              <w:t xml:space="preserve">declaro ser  </w:t>
            </w:r>
            <w:bookmarkStart w:id="0" w:name="_GoBack"/>
            <w:r w:rsidR="00DC6852" w:rsidRPr="0040047A">
              <w:rPr>
                <w:rFonts w:ascii="Arial" w:hAnsi="Arial"/>
                <w:sz w:val="20"/>
                <w:szCs w:val="20"/>
              </w:rPr>
              <w:fldChar w:fldCharType="begin">
                <w:ffData>
                  <w:name w:val="Casilla3"/>
                  <w:enabled/>
                  <w:calcOnExit w:val="0"/>
                  <w:checkBox>
                    <w:sizeAuto/>
                    <w:default w:val="0"/>
                    <w:checked w:val="0"/>
                  </w:checkBox>
                </w:ffData>
              </w:fldChar>
            </w:r>
            <w:bookmarkStart w:id="1" w:name="Casilla3"/>
            <w:r w:rsidR="0093511C" w:rsidRPr="0040047A">
              <w:rPr>
                <w:rFonts w:ascii="Arial" w:hAnsi="Arial"/>
                <w:sz w:val="20"/>
                <w:szCs w:val="20"/>
              </w:rPr>
              <w:instrText xml:space="preserve"> FORMCHECKBOX </w:instrText>
            </w:r>
            <w:r w:rsidR="001667F8" w:rsidRPr="0040047A">
              <w:rPr>
                <w:rFonts w:ascii="Arial" w:hAnsi="Arial"/>
                <w:sz w:val="20"/>
                <w:szCs w:val="20"/>
              </w:rPr>
            </w:r>
            <w:r w:rsidR="00DC6852" w:rsidRPr="0040047A">
              <w:rPr>
                <w:rFonts w:ascii="Arial" w:hAnsi="Arial"/>
                <w:sz w:val="20"/>
                <w:szCs w:val="20"/>
              </w:rPr>
              <w:fldChar w:fldCharType="end"/>
            </w:r>
            <w:bookmarkEnd w:id="1"/>
            <w:bookmarkEnd w:id="0"/>
            <w:r w:rsidRPr="0040047A">
              <w:rPr>
                <w:rFonts w:ascii="Lucida Sans" w:eastAsia="Lucida Sans" w:hAnsi="Lucida Sans" w:cs="Lucida Sans"/>
                <w:b/>
                <w:sz w:val="20"/>
              </w:rPr>
              <w:t xml:space="preserve">    / no ser </w:t>
            </w:r>
            <w:r w:rsidR="0093511C" w:rsidRPr="0040047A">
              <w:rPr>
                <w:rFonts w:ascii="Lucida Sans" w:eastAsia="Lucida Sans" w:hAnsi="Lucida Sans" w:cs="Lucida Sans"/>
                <w:b/>
                <w:sz w:val="20"/>
              </w:rPr>
              <w:t xml:space="preserve"> </w:t>
            </w:r>
            <w:r w:rsidR="00DC6852" w:rsidRPr="0040047A">
              <w:rPr>
                <w:rFonts w:ascii="Arial" w:hAnsi="Arial"/>
                <w:sz w:val="20"/>
                <w:szCs w:val="20"/>
              </w:rPr>
              <w:fldChar w:fldCharType="begin">
                <w:ffData>
                  <w:name w:val=""/>
                  <w:enabled/>
                  <w:calcOnExit w:val="0"/>
                  <w:checkBox>
                    <w:sizeAuto/>
                    <w:default w:val="0"/>
                    <w:checked w:val="0"/>
                  </w:checkBox>
                </w:ffData>
              </w:fldChar>
            </w:r>
            <w:r w:rsidR="0093511C" w:rsidRPr="0040047A">
              <w:rPr>
                <w:rFonts w:ascii="Arial" w:hAnsi="Arial"/>
                <w:sz w:val="20"/>
                <w:szCs w:val="20"/>
              </w:rPr>
              <w:instrText xml:space="preserve"> FORMCHECKBOX </w:instrText>
            </w:r>
            <w:r w:rsidR="001667F8" w:rsidRPr="0040047A">
              <w:rPr>
                <w:rFonts w:ascii="Arial" w:hAnsi="Arial"/>
                <w:sz w:val="20"/>
                <w:szCs w:val="20"/>
              </w:rPr>
            </w:r>
            <w:r w:rsidR="00DC6852" w:rsidRPr="0040047A">
              <w:rPr>
                <w:rFonts w:ascii="Arial" w:hAnsi="Arial"/>
                <w:sz w:val="20"/>
                <w:szCs w:val="20"/>
              </w:rPr>
              <w:fldChar w:fldCharType="end"/>
            </w:r>
            <w:r w:rsidR="0093511C" w:rsidRPr="00923A69">
              <w:rPr>
                <w:rFonts w:ascii="Lucida Sans" w:eastAsia="Lucida Sans" w:hAnsi="Lucida Sans" w:cs="Lucida Sans"/>
                <w:b/>
                <w:sz w:val="20"/>
              </w:rPr>
              <w:t xml:space="preserve"> </w:t>
            </w:r>
            <w:r w:rsidRPr="00923A69">
              <w:rPr>
                <w:rFonts w:ascii="Lucida Sans" w:eastAsia="Lucida Sans" w:hAnsi="Lucida Sans" w:cs="Lucida Sans"/>
                <w:b/>
                <w:sz w:val="20"/>
              </w:rPr>
              <w:t xml:space="preserve">   </w:t>
            </w:r>
            <w:r w:rsidRPr="00923A69">
              <w:rPr>
                <w:rFonts w:ascii="Lucida Sans" w:eastAsia="Lucida Sans" w:hAnsi="Lucida Sans" w:cs="Lucida Sans"/>
                <w:sz w:val="20"/>
              </w:rPr>
              <w:t xml:space="preserve">cónyuge o parientes hasta el segundo grado de consanguinidad (abuelo(a), padre, madre, hijo(a), hermano(a), nieto(a)), ni haber celebrado pacto de actuación conjunta mediante el cual tengan poder de voto suficiente para influir en sociedades constituidas en Chile, con ninguna de las Personas Políticamente Expuestas que a continuación se indican, sea que actualmente desempeñen o hayan desempeñado uno o más de los siguientes cargos:  </w:t>
            </w:r>
          </w:p>
          <w:p w:rsidR="00504BD5" w:rsidRDefault="007E7AA3" w:rsidP="00923A69">
            <w:pPr>
              <w:spacing w:after="39" w:line="240" w:lineRule="auto"/>
            </w:pPr>
            <w:r w:rsidRPr="00923A69">
              <w:rPr>
                <w:rFonts w:ascii="Lucida Sans" w:eastAsia="Lucida Sans" w:hAnsi="Lucida Sans" w:cs="Lucida Sans"/>
                <w:sz w:val="18"/>
              </w:rPr>
              <w:t xml:space="preserve">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Presidente de la República.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Senadores, Diputados y Alcaldes. </w:t>
            </w:r>
          </w:p>
          <w:p w:rsidR="00504BD5" w:rsidRDefault="007E7AA3" w:rsidP="00923A69">
            <w:pPr>
              <w:numPr>
                <w:ilvl w:val="0"/>
                <w:numId w:val="1"/>
              </w:numPr>
              <w:spacing w:after="43" w:line="240" w:lineRule="auto"/>
              <w:ind w:left="993" w:hanging="571"/>
            </w:pPr>
            <w:r w:rsidRPr="00923A69">
              <w:rPr>
                <w:rFonts w:ascii="Lucida Sans" w:eastAsia="Lucida Sans" w:hAnsi="Lucida Sans" w:cs="Lucida Sans"/>
                <w:sz w:val="18"/>
              </w:rPr>
              <w:t xml:space="preserve">Ministros de la Corte Suprema y Cortes de Apelaciones.  </w:t>
            </w:r>
          </w:p>
          <w:p w:rsidR="00504BD5" w:rsidRDefault="007E7AA3" w:rsidP="00923A69">
            <w:pPr>
              <w:numPr>
                <w:ilvl w:val="0"/>
                <w:numId w:val="1"/>
              </w:numPr>
              <w:spacing w:after="25" w:line="276" w:lineRule="auto"/>
              <w:ind w:left="993" w:hanging="571"/>
            </w:pPr>
            <w:r w:rsidRPr="00923A69">
              <w:rPr>
                <w:rFonts w:ascii="Lucida Sans" w:eastAsia="Lucida Sans" w:hAnsi="Lucida Sans" w:cs="Lucida Sans"/>
                <w:sz w:val="18"/>
              </w:rPr>
              <w:t xml:space="preserve">Ministros de Estado, Subsecretarios, Intendentes, Gobernadores, Secretarios Regionales Ministeriales, Embajadores, Jefes Superiores de Servicio, tanto centralizados como descentralizados y el directivo superior inmediato que deba subrogar a cada uno de ellos. </w:t>
            </w:r>
          </w:p>
          <w:p w:rsidR="00504BD5" w:rsidRDefault="007E7AA3" w:rsidP="00923A69">
            <w:pPr>
              <w:numPr>
                <w:ilvl w:val="0"/>
                <w:numId w:val="1"/>
              </w:numPr>
              <w:spacing w:after="22" w:line="275" w:lineRule="auto"/>
              <w:ind w:left="993" w:hanging="571"/>
            </w:pPr>
            <w:r w:rsidRPr="00923A69">
              <w:rPr>
                <w:rFonts w:ascii="Lucida Sans" w:eastAsia="Lucida Sans" w:hAnsi="Lucida Sans" w:cs="Lucida Sans"/>
                <w:sz w:val="18"/>
              </w:rPr>
              <w:t xml:space="preserve">Comandantes en Jefe de las Fuerzas Armadas, Director General Carabineros, Director General de Investigaciones, y el oficial superior inmediato que deba subrogar a cada uno de ellos.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Fiscal Nacional del Ministerio Público y Fiscales Regionales.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Contralor General de la República.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Banco Central de Chile.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Consejo de Defensa del Estado.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Ministros del Tribunal Constitucional.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Ministros del Tribunal de la Libre Competencia </w:t>
            </w:r>
          </w:p>
          <w:p w:rsidR="00504BD5" w:rsidRDefault="007E7AA3" w:rsidP="00923A69">
            <w:pPr>
              <w:numPr>
                <w:ilvl w:val="0"/>
                <w:numId w:val="1"/>
              </w:numPr>
              <w:spacing w:after="43" w:line="240" w:lineRule="auto"/>
              <w:ind w:left="993" w:hanging="571"/>
            </w:pPr>
            <w:r w:rsidRPr="00923A69">
              <w:rPr>
                <w:rFonts w:ascii="Lucida Sans" w:eastAsia="Lucida Sans" w:hAnsi="Lucida Sans" w:cs="Lucida Sans"/>
                <w:sz w:val="18"/>
              </w:rPr>
              <w:t xml:space="preserve">Integrantes titulares y suplentes del Tribunal de Contratación 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Consejo de Alta Dirección Pública </w:t>
            </w:r>
          </w:p>
          <w:p w:rsidR="00504BD5" w:rsidRDefault="007E7AA3" w:rsidP="00923A69">
            <w:pPr>
              <w:numPr>
                <w:ilvl w:val="0"/>
                <w:numId w:val="1"/>
              </w:numPr>
              <w:spacing w:after="16" w:line="283" w:lineRule="auto"/>
              <w:ind w:left="993" w:hanging="571"/>
            </w:pPr>
            <w:r w:rsidRPr="00923A69">
              <w:rPr>
                <w:rFonts w:ascii="Lucida Sans" w:eastAsia="Lucida Sans" w:hAnsi="Lucida Sans" w:cs="Lucida Sans"/>
                <w:sz w:val="18"/>
              </w:rPr>
              <w:t xml:space="preserve">Los directores y ejecutivos principales de empresas públicas, según lo definido por la Ley Nº 18.045.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Directores de sociedades anónimas nombrados por el Estado o sus organismos. </w:t>
            </w:r>
          </w:p>
          <w:p w:rsidR="00504BD5" w:rsidRDefault="007E7AA3" w:rsidP="00923A69">
            <w:pPr>
              <w:numPr>
                <w:ilvl w:val="0"/>
                <w:numId w:val="1"/>
              </w:numPr>
              <w:spacing w:after="19" w:line="240" w:lineRule="auto"/>
              <w:ind w:left="993" w:hanging="571"/>
            </w:pPr>
            <w:r w:rsidRPr="00923A69">
              <w:rPr>
                <w:rFonts w:ascii="Lucida Sans" w:eastAsia="Lucida Sans" w:hAnsi="Lucida Sans" w:cs="Lucida Sans"/>
                <w:sz w:val="18"/>
              </w:rPr>
              <w:t xml:space="preserve">Miembros de las directivas de los partidos políticos. </w:t>
            </w:r>
          </w:p>
          <w:p w:rsidR="00504BD5" w:rsidRDefault="007E7AA3" w:rsidP="00923A69">
            <w:pPr>
              <w:spacing w:after="15" w:line="240" w:lineRule="auto"/>
              <w:ind w:left="708"/>
            </w:pPr>
            <w:r w:rsidRPr="00923A69">
              <w:rPr>
                <w:rFonts w:ascii="Lucida Sans" w:eastAsia="Lucida Sans" w:hAnsi="Lucida Sans" w:cs="Lucida Sans"/>
                <w:sz w:val="18"/>
              </w:rPr>
              <w:t xml:space="preserve"> </w:t>
            </w:r>
          </w:p>
          <w:p w:rsidR="00504BD5" w:rsidRDefault="00C94BED" w:rsidP="00010D67">
            <w:pPr>
              <w:spacing w:after="13" w:line="240" w:lineRule="auto"/>
              <w:jc w:val="center"/>
            </w:pPr>
            <w:r>
              <w:rPr>
                <w:noProof/>
              </w:rPr>
              <mc:AlternateContent>
                <mc:Choice Requires="wpg">
                  <w:drawing>
                    <wp:inline distT="0" distB="0" distL="0" distR="0" wp14:anchorId="5C107B19" wp14:editId="7F4F6092">
                      <wp:extent cx="2352675" cy="9525"/>
                      <wp:effectExtent l="9525" t="9525" r="9525" b="0"/>
                      <wp:docPr id="1" name="Group 9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2675" cy="9525"/>
                                <a:chOff x="0" y="0"/>
                                <a:chExt cx="23526" cy="95"/>
                              </a:xfrm>
                            </wpg:grpSpPr>
                            <wps:wsp>
                              <wps:cNvPr id="2" name="Shape 177"/>
                              <wps:cNvSpPr>
                                <a:spLocks/>
                              </wps:cNvSpPr>
                              <wps:spPr bwMode="auto">
                                <a:xfrm>
                                  <a:off x="0" y="0"/>
                                  <a:ext cx="23526" cy="0"/>
                                </a:xfrm>
                                <a:custGeom>
                                  <a:avLst/>
                                  <a:gdLst>
                                    <a:gd name="T0" fmla="*/ 0 w 2352675"/>
                                    <a:gd name="T1" fmla="*/ 2352675 w 2352675"/>
                                    <a:gd name="T2" fmla="*/ 0 w 2352675"/>
                                    <a:gd name="T3" fmla="*/ 2352675 w 2352675"/>
                                  </a:gdLst>
                                  <a:ahLst/>
                                  <a:cxnLst>
                                    <a:cxn ang="0">
                                      <a:pos x="T0" y="0"/>
                                    </a:cxn>
                                    <a:cxn ang="0">
                                      <a:pos x="T1" y="0"/>
                                    </a:cxn>
                                  </a:cxnLst>
                                  <a:rect l="T2" t="0" r="T3" b="0"/>
                                  <a:pathLst>
                                    <a:path w="2352675">
                                      <a:moveTo>
                                        <a:pt x="0" y="0"/>
                                      </a:moveTo>
                                      <a:lnTo>
                                        <a:pt x="2352675" y="0"/>
                                      </a:lnTo>
                                    </a:path>
                                  </a:pathLst>
                                </a:custGeom>
                                <a:noFill/>
                                <a:ln w="9525" cap="rnd">
                                  <a:solidFill>
                                    <a:srgbClr val="565A5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968" o:spid="_x0000_s1026" style="width:185.25pt;height:.75pt;mso-position-horizontal-relative:char;mso-position-vertical-relative:line" coordsize="235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">
                      <v:shape id="Shape 177" o:spid="_x0000_s1027" style="position:absolute;width:23526;height:0;visibility:visible;mso-wrap-style:square;v-text-anchor:top" coordsize="2352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tcsEA&#10;AADaAAAADwAAAGRycy9kb3ducmV2LnhtbESPT2sCMRTE7wW/Q3hCbzXRg8jWKCoI0pt/6Pl189ys&#10;bl7WTbq79tMbQehxmJnfMPNl7yrRUhNKzxrGIwWCOPem5ELD6bj9mIEIEdlg5Zk03CnAcjF4m2Nm&#10;fMd7ag+xEAnCIUMNNsY6kzLklhyGka+Jk3f2jcOYZFNI02CX4K6SE6Wm0mHJacFiTRtL+fXw6zS0&#10;6/Cn8PJdbYrxjyrv9ia77kvr92G/+gQRqY//4Vd7ZzRM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p7XLBAAAA2gAAAA8AAAAAAAAAAAAAAAAAmAIAAGRycy9kb3du&#10;cmV2LnhtbFBLBQYAAAAABAAEAPUAAACGAwAAAAA=&#10;" path="m,l2352675,e" filled="f" strokecolor="#565a5c">
                        <v:stroke endcap="round"/>
                        <v:path arrowok="t" o:connecttype="custom" o:connectlocs="0,0;23526,0" o:connectangles="0,0" textboxrect="0,0,2352675,0"/>
                      </v:shape>
                      <w10:anchorlock/>
                    </v:group>
                  </w:pict>
                </mc:Fallback>
              </mc:AlternateContent>
            </w:r>
          </w:p>
          <w:p w:rsidR="00504BD5" w:rsidRDefault="007E7AA3" w:rsidP="00923A69">
            <w:pPr>
              <w:spacing w:after="16" w:line="240" w:lineRule="auto"/>
              <w:ind w:right="156"/>
              <w:jc w:val="center"/>
            </w:pPr>
            <w:r w:rsidRPr="00923A69">
              <w:rPr>
                <w:rFonts w:ascii="Lucida Sans" w:eastAsia="Lucida Sans" w:hAnsi="Lucida Sans" w:cs="Lucida Sans"/>
              </w:rPr>
              <w:t xml:space="preserve">Firma </w:t>
            </w:r>
          </w:p>
          <w:p w:rsidR="00504BD5" w:rsidRDefault="007E7AA3" w:rsidP="00923A69">
            <w:pPr>
              <w:spacing w:after="16" w:line="240" w:lineRule="auto"/>
              <w:ind w:right="85"/>
              <w:jc w:val="center"/>
            </w:pPr>
            <w:r w:rsidRPr="00923A69">
              <w:rPr>
                <w:rFonts w:ascii="Lucida Sans" w:eastAsia="Lucida Sans" w:hAnsi="Lucida Sans" w:cs="Lucida Sans"/>
              </w:rPr>
              <w:t xml:space="preserve"> </w:t>
            </w:r>
          </w:p>
          <w:p w:rsidR="00504BD5" w:rsidRDefault="007E7AA3" w:rsidP="00923A69">
            <w:pPr>
              <w:spacing w:after="0" w:line="240" w:lineRule="auto"/>
            </w:pPr>
            <w:r w:rsidRPr="00923A69">
              <w:rPr>
                <w:rFonts w:ascii="Lucida Sans" w:eastAsia="Lucida Sans" w:hAnsi="Lucida Sans" w:cs="Lucida Sans"/>
              </w:rPr>
              <w:t xml:space="preserve"> </w:t>
            </w:r>
          </w:p>
          <w:p w:rsidR="00504BD5" w:rsidRDefault="007E7AA3" w:rsidP="0040047A">
            <w:pPr>
              <w:spacing w:after="39" w:line="240" w:lineRule="auto"/>
              <w:jc w:val="center"/>
            </w:pPr>
            <w:r w:rsidRPr="00923A69">
              <w:rPr>
                <w:rFonts w:ascii="Lucida Sans" w:eastAsia="Lucida Sans" w:hAnsi="Lucida Sans" w:cs="Lucida Sans"/>
                <w:sz w:val="20"/>
              </w:rPr>
              <w:t>Santiago,</w:t>
            </w:r>
            <w:r w:rsidR="0093511C" w:rsidRPr="00923A69">
              <w:rPr>
                <w:rFonts w:ascii="Arial" w:hAnsi="Arial"/>
                <w:sz w:val="20"/>
                <w:szCs w:val="20"/>
              </w:rPr>
              <w:t xml:space="preserve"> </w:t>
            </w:r>
            <w:r w:rsidR="0040047A">
              <w:t>&lt;&lt;Fecha&gt;&gt;</w:t>
            </w:r>
          </w:p>
        </w:tc>
      </w:tr>
    </w:tbl>
    <w:p w:rsidR="007E7AA3" w:rsidRDefault="007E7AA3" w:rsidP="00010D67"/>
    <w:sectPr w:rsidR="007E7AA3" w:rsidSect="00DC6852">
      <w:pgSz w:w="12240" w:h="15840"/>
      <w:pgMar w:top="485" w:right="1440" w:bottom="4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w:altName w:val="Lucida Sans Unicode"/>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91060B"/>
    <w:multiLevelType w:val="hybridMultilevel"/>
    <w:tmpl w:val="F19CAF3E"/>
    <w:lvl w:ilvl="0" w:tplc="8206929E">
      <w:start w:val="1"/>
      <w:numFmt w:val="decimal"/>
      <w:lvlText w:val="%1)"/>
      <w:lvlJc w:val="left"/>
      <w:pPr>
        <w:ind w:left="994"/>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1" w:tplc="4AC28CA0">
      <w:start w:val="1"/>
      <w:numFmt w:val="lowerLetter"/>
      <w:lvlText w:val="%2"/>
      <w:lvlJc w:val="left"/>
      <w:pPr>
        <w:ind w:left="272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2" w:tplc="55309D54">
      <w:start w:val="1"/>
      <w:numFmt w:val="lowerRoman"/>
      <w:lvlText w:val="%3"/>
      <w:lvlJc w:val="left"/>
      <w:pPr>
        <w:ind w:left="344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3" w:tplc="2CB455CE">
      <w:start w:val="1"/>
      <w:numFmt w:val="decimal"/>
      <w:lvlText w:val="%4"/>
      <w:lvlJc w:val="left"/>
      <w:pPr>
        <w:ind w:left="41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4" w:tplc="552830E2">
      <w:start w:val="1"/>
      <w:numFmt w:val="lowerLetter"/>
      <w:lvlText w:val="%5"/>
      <w:lvlJc w:val="left"/>
      <w:pPr>
        <w:ind w:left="488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5" w:tplc="AFD87316">
      <w:start w:val="1"/>
      <w:numFmt w:val="lowerRoman"/>
      <w:lvlText w:val="%6"/>
      <w:lvlJc w:val="left"/>
      <w:pPr>
        <w:ind w:left="560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6" w:tplc="A94EB336">
      <w:start w:val="1"/>
      <w:numFmt w:val="decimal"/>
      <w:lvlText w:val="%7"/>
      <w:lvlJc w:val="left"/>
      <w:pPr>
        <w:ind w:left="632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7" w:tplc="ACA2619E">
      <w:start w:val="1"/>
      <w:numFmt w:val="lowerLetter"/>
      <w:lvlText w:val="%8"/>
      <w:lvlJc w:val="left"/>
      <w:pPr>
        <w:ind w:left="704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8" w:tplc="643E125C">
      <w:start w:val="1"/>
      <w:numFmt w:val="lowerRoman"/>
      <w:lvlText w:val="%9"/>
      <w:lvlJc w:val="left"/>
      <w:pPr>
        <w:ind w:left="77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47A"/>
    <w:rsid w:val="000109CF"/>
    <w:rsid w:val="00010D67"/>
    <w:rsid w:val="000546AD"/>
    <w:rsid w:val="000E3510"/>
    <w:rsid w:val="000E3BA7"/>
    <w:rsid w:val="001667F8"/>
    <w:rsid w:val="001E65FC"/>
    <w:rsid w:val="00311E1D"/>
    <w:rsid w:val="003917C0"/>
    <w:rsid w:val="003B6B1E"/>
    <w:rsid w:val="003F7776"/>
    <w:rsid w:val="0040047A"/>
    <w:rsid w:val="004A35ED"/>
    <w:rsid w:val="004A3DA2"/>
    <w:rsid w:val="00504BD5"/>
    <w:rsid w:val="00556DA8"/>
    <w:rsid w:val="00564539"/>
    <w:rsid w:val="00586E1A"/>
    <w:rsid w:val="00615255"/>
    <w:rsid w:val="00643BD9"/>
    <w:rsid w:val="00683518"/>
    <w:rsid w:val="00785606"/>
    <w:rsid w:val="007D4E15"/>
    <w:rsid w:val="007E7AA3"/>
    <w:rsid w:val="008063F8"/>
    <w:rsid w:val="00814310"/>
    <w:rsid w:val="00826BF0"/>
    <w:rsid w:val="009078FA"/>
    <w:rsid w:val="00923A69"/>
    <w:rsid w:val="0093511C"/>
    <w:rsid w:val="00A71C0A"/>
    <w:rsid w:val="00AB22C8"/>
    <w:rsid w:val="00AC148D"/>
    <w:rsid w:val="00B60EFB"/>
    <w:rsid w:val="00C4768D"/>
    <w:rsid w:val="00C94BED"/>
    <w:rsid w:val="00CA7727"/>
    <w:rsid w:val="00CB6F0C"/>
    <w:rsid w:val="00CC6884"/>
    <w:rsid w:val="00D05D46"/>
    <w:rsid w:val="00D13AF6"/>
    <w:rsid w:val="00D406FD"/>
    <w:rsid w:val="00D4366F"/>
    <w:rsid w:val="00D65CBB"/>
    <w:rsid w:val="00D96ADD"/>
    <w:rsid w:val="00DA3168"/>
    <w:rsid w:val="00DC68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52"/>
    <w:pPr>
      <w:spacing w:after="160" w:line="259" w:lineRule="auto"/>
    </w:pPr>
    <w:rPr>
      <w:rFonts w:eastAsia="Calibri" w:cs="Calibri"/>
      <w:color w:val="00000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DC6852"/>
    <w:rPr>
      <w:sz w:val="22"/>
      <w:szCs w:val="22"/>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E65FC"/>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1E65FC"/>
    <w:rPr>
      <w:rFonts w:ascii="Segoe UI" w:eastAsia="Calibri" w:hAnsi="Segoe UI" w:cs="Segoe UI"/>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52"/>
    <w:pPr>
      <w:spacing w:after="160" w:line="259" w:lineRule="auto"/>
    </w:pPr>
    <w:rPr>
      <w:rFonts w:eastAsia="Calibri" w:cs="Calibri"/>
      <w:color w:val="00000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DC6852"/>
    <w:rPr>
      <w:sz w:val="22"/>
      <w:szCs w:val="22"/>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E65FC"/>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1E65FC"/>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ctor\Documents\FINANSU\Plantillas\UAF_MARC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EE277-E42C-43FF-A333-0F0F4DDC4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UAF_MARCO.dotx</Template>
  <TotalTime>5</TotalTime>
  <Pages>2</Pages>
  <Words>296</Words>
  <Characters>1631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Vector</cp:lastModifiedBy>
  <cp:revision>2</cp:revision>
  <cp:lastPrinted>2015-04-16T19:57:00Z</cp:lastPrinted>
  <dcterms:created xsi:type="dcterms:W3CDTF">2015-12-28T02:56:00Z</dcterms:created>
  <dcterms:modified xsi:type="dcterms:W3CDTF">2016-01-06T18:02:00Z</dcterms:modified>
</cp:coreProperties>
</file>