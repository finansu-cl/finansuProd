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02" w:rsidRPr="00BF7920" w:rsidRDefault="004B1B02" w:rsidP="00C60610">
      <w:pPr>
        <w:jc w:val="both"/>
      </w:pPr>
    </w:p>
    <w:p w:rsidR="004B1B02" w:rsidRDefault="004B1B02" w:rsidP="00C60610">
      <w:pPr>
        <w:jc w:val="center"/>
      </w:pPr>
      <w:r w:rsidRPr="00BF7920">
        <w:t>MANDATO IRREVOCABLE</w:t>
      </w:r>
    </w:p>
    <w:p w:rsidR="00DE0BF7" w:rsidRPr="00BF7920" w:rsidRDefault="00DE0BF7" w:rsidP="00C60610">
      <w:pPr>
        <w:jc w:val="center"/>
      </w:pP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B03BD9">
        <w:rPr>
          <w:b/>
        </w:rPr>
        <w:t xml:space="preserve"> </w:t>
      </w:r>
      <w:r w:rsidR="000B75B8" w:rsidRPr="00BF7920">
        <w:rPr>
          <w:b/>
        </w:rPr>
        <w:t xml:space="preserve">SERVICIOS FINANCIEROS SUMAR </w:t>
      </w:r>
      <w:proofErr w:type="spellStart"/>
      <w:r w:rsidR="000B75B8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en adelante indistintamente </w:t>
      </w:r>
      <w:r w:rsidR="000B75B8" w:rsidRPr="00BF7920">
        <w:rPr>
          <w:b/>
        </w:rPr>
        <w:t xml:space="preserve">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B03BD9">
        <w:t xml:space="preserve"> y </w:t>
      </w:r>
      <w:proofErr w:type="spellStart"/>
      <w:proofErr w:type="spellEnd"/>
      <w:r>
        <w:rPr>
          <w:b/>
        </w:rPr>
        <w:t>ELECTEL INGENIERIA LIMITADA</w:t>
      </w:r>
      <w:r w:rsidR="00B03BD9">
        <w:t xml:space="preserve">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</w:t>
      </w:r>
      <w:r>
        <w:t>don</w:t>
      </w:r>
      <w:r w:rsidR="00B03BD9">
        <w:t xml:space="preserve"> </w:t>
      </w:r>
      <w:proofErr w:type="spellStart"/>
      <w:proofErr w:type="spellEnd"/>
      <w:r>
        <w:rPr>
          <w:b/>
        </w:rPr>
        <w:t>DALTON ISAEL CARRASCO RUBILAR,SUSANA DEL PILAR BARBOZA RAMIREZ</w:t>
      </w:r>
      <w:r w:rsidR="00B03BD9">
        <w:t xml:space="preserve">, </w:t>
      </w:r>
      <w:r>
        <w:t>Chileno,Chileno</w:t>
      </w:r>
      <w:r w:rsidR="00B03BD9">
        <w:t xml:space="preserve">, </w:t>
      </w:r>
      <w:proofErr w:type="spellStart"/>
      <w:proofErr w:type="spellEnd"/>
      <w:r>
        <w:t>casado,casado</w:t>
      </w:r>
      <w:r>
        <w:t>, factor de comercio, Cédula Nacional de identidad número</w:t>
      </w:r>
      <w:r w:rsidR="00B03BD9">
        <w:t xml:space="preserve"> </w:t>
      </w:r>
      <w:r>
        <w:rPr>
          <w:b/>
        </w:rPr>
        <w:t>ocho millones doscientos treinta y siete mil doscientos tres guion dos</w:t>
      </w:r>
      <w:r w:rsidR="00BF7920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BF7920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BF7920" w:rsidRPr="00A82DAF">
        <w:rPr>
          <w:rFonts w:eastAsia="Times New Roman" w:cs="Tahoma"/>
          <w:snapToGrid w:val="0"/>
          <w:spacing w:val="10"/>
          <w:lang w:eastAsia="es-ES"/>
        </w:rPr>
        <w:t xml:space="preserve">actuando en representación </w:t>
      </w:r>
      <w:r w:rsidR="006A0D8B" w:rsidRPr="00A82DAF">
        <w:rPr>
          <w:rFonts w:eastAsia="Times New Roman" w:cs="Tahoma"/>
          <w:snapToGrid w:val="0"/>
          <w:spacing w:val="10"/>
          <w:lang w:eastAsia="es-ES"/>
        </w:rPr>
        <w:t>de</w:t>
      </w:r>
      <w:r w:rsidR="00B03BD9">
        <w:rPr>
          <w:rFonts w:eastAsia="Times New Roman" w:cs="Tahoma"/>
          <w:snapToGrid w:val="0"/>
          <w:spacing w:val="10"/>
          <w:lang w:eastAsia="es-ES"/>
        </w:rPr>
        <w:t xml:space="preserve"> </w:t>
      </w:r>
      <w:proofErr w:type="spellStart"/>
      <w:proofErr w:type="spellEnd"/>
      <w:r>
        <w:rPr>
          <w:rFonts w:eastAsia="Times New Roman" w:cs="Tahoma"/>
          <w:b/>
          <w:snapToGrid w:val="0"/>
          <w:spacing w:val="10"/>
          <w:lang w:eastAsia="es-ES"/>
        </w:rPr>
        <w:t>ELECTEL INGENIERIA LIMITADA</w:t>
      </w:r>
      <w:r w:rsidR="00C60610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B03BD9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A82DAF">
        <w:rPr>
          <w:rFonts w:eastAsia="Times New Roman" w:cs="Tahoma"/>
          <w:snapToGrid w:val="0"/>
          <w:spacing w:val="10"/>
          <w:lang w:eastAsia="es-ES"/>
        </w:rPr>
        <w:t>Rol Único Tributario número</w:t>
      </w:r>
      <w:r w:rsidR="00B03BD9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proofErr w:type="spellStart"/>
      <w:bookmarkStart w:id="0" w:name="_GoBack"/>
      <w:bookmarkEnd w:id="0"/>
      <w:proofErr w:type="spellEnd"/>
      <w:r>
        <w:rPr>
          <w:rFonts w:cs="Tahoma"/>
          <w:b/>
          <w:snapToGrid w:val="0"/>
          <w:spacing w:val="10"/>
        </w:rPr>
        <w:t>setenta y seis millones ciento cincuenta y cinco mil ciento trece guion dos</w:t>
      </w:r>
      <w:r w:rsidR="006A0D8B" w:rsidRPr="00B03BD9">
        <w:t xml:space="preserve">, </w:t>
      </w:r>
      <w:r>
        <w:rPr>
          <w:rFonts w:cs="Arial"/>
          <w:spacing w:val="2"/>
          <w:szCs w:val="24"/>
        </w:rPr>
        <w:t>domiciliado</w:t>
      </w:r>
      <w:r w:rsidR="006A0D8B" w:rsidRPr="00184DF6">
        <w:rPr>
          <w:rFonts w:cs="Arial"/>
          <w:spacing w:val="2"/>
          <w:szCs w:val="24"/>
        </w:rPr>
        <w:t xml:space="preserve"> en</w:t>
      </w:r>
      <w:r w:rsidR="00B03BD9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proofErr w:type="spellStart"/>
      <w:proofErr w:type="spellEnd"/>
      <w:r>
        <w:rPr>
          <w:rFonts w:eastAsia="Times New Roman" w:cs="Tahoma"/>
          <w:snapToGrid w:val="0"/>
          <w:spacing w:val="10"/>
          <w:lang w:eastAsia="es-ES"/>
        </w:rPr>
        <w:t>Juan Sebastian Bach 66 comuna San Joaquín, Santiago</w:t>
      </w:r>
      <w:r w:rsidR="007456F1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0B75B8" w:rsidRPr="00BF7920">
        <w:rPr>
          <w:b/>
        </w:rPr>
        <w:t xml:space="preserve">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</w:t>
      </w:r>
      <w:r w:rsidRPr="00BF7920">
        <w:lastRenderedPageBreak/>
        <w:t xml:space="preserve">de deuda de que trate; liberar de la obligación de protesto en caso que el documento respectivo no se pague a su vencimiento; autorice las firmas de sus representantes por Notario Público; y, 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65C2B" w:rsidRPr="00BF7920">
        <w:rPr>
          <w:b/>
        </w:rPr>
        <w:t xml:space="preserve">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B1B02" w:rsidRPr="00012BC0" w:rsidRDefault="004B1B02" w:rsidP="00C60610">
      <w:pPr>
        <w:jc w:val="both"/>
        <w:rPr>
          <w:b/>
          <w:lang w:val="es-MX"/>
        </w:rPr>
      </w:pPr>
      <w:r w:rsidRPr="00BF7920">
        <w:t xml:space="preserve">Presente también en este </w:t>
      </w:r>
      <w:r w:rsidRPr="008709F6">
        <w:t>acto</w:t>
      </w:r>
      <w:r w:rsidR="00FB14F9" w:rsidRPr="000A7092">
        <w:t xml:space="preserve"> </w:t>
      </w:r>
      <w:r>
        <w:t xml:space="preserve">don </w:t>
      </w:r>
      <w:proofErr w:type="spellStart"/>
      <w:proofErr w:type="spellEnd"/>
      <w:r>
        <w:rPr>
          <w:b/>
        </w:rPr>
        <w:t>DALTON ISAEL CARRASCO RUBILAR,SUSANA DEL PILAR BARBOZA RAMIREZ</w:t>
      </w:r>
      <w:r w:rsidRPr="00B03BD9">
        <w:t>,</w:t>
      </w:r>
      <w:r>
        <w:t xml:space="preserve"> </w:t>
      </w:r>
      <w:r>
        <w:t>Chileno,Chileno</w:t>
      </w:r>
      <w:r>
        <w:t xml:space="preserve">, </w:t>
      </w:r>
      <w:proofErr w:type="spellStart"/>
      <w:proofErr w:type="spellEnd"/>
      <w:r>
        <w:t>casado,casado</w:t>
      </w:r>
      <w:r>
        <w:t>, factor de comercio, Cédula Nacional de identidad</w:t>
      </w:r>
      <w:r w:rsidR="00B03BD9">
        <w:t xml:space="preserve"> </w:t>
      </w:r>
      <w:r>
        <w:rPr>
          <w:b/>
        </w:rPr>
        <w:t>ocho millones doscientos treinta y siete mil doscientos tres guion dos</w:t>
      </w:r>
      <w:r w:rsidR="007456F1" w:rsidRPr="00B03BD9">
        <w:t>,</w:t>
      </w:r>
      <w:r w:rsidR="00B03BD9">
        <w:t xml:space="preserve"> </w:t>
      </w:r>
      <w:r w:rsidR="007456F1" w:rsidRPr="00A82DAF">
        <w:t>ya individualizado</w:t>
      </w:r>
      <w:r w:rsidRPr="00A82DAF">
        <w:t>, quien declara que viene en constituirse en avalista, fiador y codeudor solidario de todas y cada una de las obligaciones que</w:t>
      </w:r>
      <w:r w:rsidR="00024F03">
        <w:rPr>
          <w:b/>
        </w:rPr>
        <w:t xml:space="preserve"> </w:t>
      </w:r>
      <w:proofErr w:type="spellStart"/>
      <w:proofErr w:type="spellEnd"/>
      <w:r>
        <w:rPr>
          <w:b/>
        </w:rPr>
        <w:t>ELECTEL INGENIERIA LIMITADA</w:t>
      </w:r>
      <w:r w:rsidR="004809EA" w:rsidRPr="00BF7920">
        <w:t xml:space="preserve">,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acep</w:t>
      </w:r>
      <w:r w:rsidR="008709F6">
        <w:t xml:space="preserve">tando desde ya las prórrogas y </w:t>
      </w:r>
      <w:r w:rsidRPr="00BF7920">
        <w:t xml:space="preserve">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B14F9" w:rsidRPr="00BF7920">
        <w:rPr>
          <w:b/>
        </w:rPr>
        <w:t xml:space="preserve">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809EA" w:rsidRPr="00BF7920" w:rsidRDefault="004809EA" w:rsidP="00C60610">
      <w:pPr>
        <w:jc w:val="both"/>
      </w:pP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</w:t>
      </w:r>
      <w:proofErr w:type="gramStart"/>
      <w:r w:rsidRPr="00BF7920">
        <w:t>la revocación de los mandatos tendrán</w:t>
      </w:r>
      <w:proofErr w:type="gramEnd"/>
      <w:r w:rsidRPr="00BF7920">
        <w:t xml:space="preserve"> efecto a contar del trigésimo día siguiente de la notificación por cédula practicada por un Notario </w:t>
      </w:r>
      <w:r w:rsidRPr="00BF7920">
        <w:lastRenderedPageBreak/>
        <w:t>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6"/>
    <w:rsid w:val="00012BC0"/>
    <w:rsid w:val="00024F03"/>
    <w:rsid w:val="000A7092"/>
    <w:rsid w:val="000B75B8"/>
    <w:rsid w:val="001106E7"/>
    <w:rsid w:val="00122E5A"/>
    <w:rsid w:val="00184DF6"/>
    <w:rsid w:val="0027460E"/>
    <w:rsid w:val="002A5622"/>
    <w:rsid w:val="00335B01"/>
    <w:rsid w:val="003C4ADE"/>
    <w:rsid w:val="004809EA"/>
    <w:rsid w:val="004A3237"/>
    <w:rsid w:val="004B1B02"/>
    <w:rsid w:val="004E7948"/>
    <w:rsid w:val="006132B0"/>
    <w:rsid w:val="006A0CCF"/>
    <w:rsid w:val="006A0D8B"/>
    <w:rsid w:val="007456F1"/>
    <w:rsid w:val="007747E3"/>
    <w:rsid w:val="007C4CF2"/>
    <w:rsid w:val="008709F6"/>
    <w:rsid w:val="009337B2"/>
    <w:rsid w:val="00A82DAF"/>
    <w:rsid w:val="00AA45A8"/>
    <w:rsid w:val="00B03BD9"/>
    <w:rsid w:val="00B90684"/>
    <w:rsid w:val="00BE18BE"/>
    <w:rsid w:val="00BF7920"/>
    <w:rsid w:val="00C60610"/>
    <w:rsid w:val="00C66848"/>
    <w:rsid w:val="00C96FDD"/>
    <w:rsid w:val="00D13008"/>
    <w:rsid w:val="00DE0BF7"/>
    <w:rsid w:val="00E25CBA"/>
    <w:rsid w:val="00E40D42"/>
    <w:rsid w:val="00E538E4"/>
    <w:rsid w:val="00E75365"/>
    <w:rsid w:val="00F03DE9"/>
    <w:rsid w:val="00F27CD3"/>
    <w:rsid w:val="00F56F4F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0BAF"/>
  <w15:docId w15:val="{6BE12FD6-7EDE-4383-A631-80FE1D8A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MANDATO_IRREVOCABLE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MANDATO_IRREVOCABLE_MARCO</Template>
  <TotalTime>26</TotalTime>
  <Pages>3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2</cp:lastModifiedBy>
  <cp:revision>4</cp:revision>
  <cp:lastPrinted>2015-11-30T20:13:00Z</cp:lastPrinted>
  <dcterms:created xsi:type="dcterms:W3CDTF">2015-12-28T02:30:00Z</dcterms:created>
  <dcterms:modified xsi:type="dcterms:W3CDTF">2018-12-19T19:24:00Z</dcterms:modified>
</cp:coreProperties>
</file>