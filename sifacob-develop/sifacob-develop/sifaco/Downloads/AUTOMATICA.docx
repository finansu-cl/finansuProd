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B93" w:rsidRPr="00F76EAF" w:rsidRDefault="00F76EAF" w:rsidP="00F76EAF">
      <w:r>
        <w:rPr>
          <w:b/>
        </w:rPr>
        <w:t>GLOBAL SM LIMITADA</w:t>
      </w:r>
      <w:bookmarkStart w:id="0" w:name="_GoBack"/>
      <w:bookmarkEnd w:id="0"/>
    </w:p>
    <w:sectPr w:rsidR="00495B93" w:rsidRPr="00F76EAF" w:rsidSect="0022057F">
      <w:headerReference w:type="even" r:id="rId8"/>
      <w:footerReference w:type="even" r:id="rId9"/>
      <w:footerReference w:type="default" r:id="rId10"/>
      <w:endnotePr>
        <w:numFmt w:val="decimal"/>
      </w:endnotePr>
      <w:pgSz w:w="12242" w:h="18711" w:code="5"/>
      <w:pgMar w:top="2444" w:right="1043" w:bottom="1701" w:left="1701" w:header="720" w:footer="754" w:gutter="1134"/>
      <w:paperSrc w:first="3" w:other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BD9" w:rsidRDefault="00436BD9">
      <w:r>
        <w:separator/>
      </w:r>
    </w:p>
  </w:endnote>
  <w:endnote w:type="continuationSeparator" w:id="0">
    <w:p w:rsidR="00436BD9" w:rsidRDefault="00436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5FC" w:rsidRDefault="00E145FC" w:rsidP="00720116">
    <w:pPr>
      <w:framePr w:w="514" w:h="426" w:hRule="exact" w:wrap="around" w:vAnchor="page" w:hAnchor="page" w:x="4867" w:y="17206"/>
      <w:jc w:val="center"/>
    </w:pPr>
    <w:r>
      <w:fldChar w:fldCharType="begin"/>
    </w:r>
    <w:r>
      <w:instrText xml:space="preserve">PAGE  </w:instrText>
    </w:r>
    <w:r>
      <w:fldChar w:fldCharType="separate"/>
    </w:r>
    <w:r w:rsidR="00F76EAF">
      <w:rPr>
        <w:noProof/>
      </w:rPr>
      <w:t>16</w:t>
    </w:r>
    <w:r>
      <w:fldChar w:fldCharType="end"/>
    </w:r>
  </w:p>
  <w:p w:rsidR="00E145FC" w:rsidRDefault="00E145FC">
    <w:pPr>
      <w:spacing w:line="240" w:lineRule="auto"/>
    </w:pPr>
  </w:p>
  <w:p w:rsidR="00E145FC" w:rsidRDefault="00E145FC">
    <w:pPr>
      <w:spacing w:line="240" w:lineRule="auto"/>
    </w:pPr>
  </w:p>
  <w:p w:rsidR="00E145FC" w:rsidRDefault="00E145FC">
    <w:pPr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5FC" w:rsidRDefault="00E145FC" w:rsidP="00F76EAF">
    <w:pPr>
      <w:spacing w:line="240" w:lineRule="auto"/>
    </w:pPr>
  </w:p>
  <w:p w:rsidR="00E145FC" w:rsidRDefault="00E145FC">
    <w:pPr>
      <w:spacing w:line="240" w:lineRule="auto"/>
      <w:ind w:left="-184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BD9" w:rsidRDefault="00436BD9">
      <w:r>
        <w:separator/>
      </w:r>
    </w:p>
  </w:footnote>
  <w:footnote w:type="continuationSeparator" w:id="0">
    <w:p w:rsidR="00436BD9" w:rsidRDefault="00436B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5FC" w:rsidRDefault="002C0D74"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posOffset>-272415</wp:posOffset>
              </wp:positionH>
              <wp:positionV relativeFrom="margin">
                <wp:posOffset>0</wp:posOffset>
              </wp:positionV>
              <wp:extent cx="5943600" cy="91440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E145FC">
                            <w:tc>
                              <w:tcPr>
                                <w:tcW w:w="1553" w:type="dxa"/>
                              </w:tcPr>
                              <w:p w:rsidR="00E145FC" w:rsidRDefault="00E145FC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E145FC">
                            <w:tc>
                              <w:tcPr>
                                <w:tcW w:w="1553" w:type="dxa"/>
                              </w:tcPr>
                              <w:p w:rsidR="00E145FC" w:rsidRDefault="00E145FC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E145FC" w:rsidRDefault="00E145F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21.45pt;margin-top:0;width:468pt;height:10in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E145FC">
                      <w:tc>
                        <w:tcPr>
                          <w:tcW w:w="1553" w:type="dxa"/>
                        </w:tcPr>
                        <w:p w:rsidR="00E145FC" w:rsidRDefault="00E145FC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  <w:tr w:rsidR="00E145FC">
                      <w:tc>
                        <w:tcPr>
                          <w:tcW w:w="1553" w:type="dxa"/>
                        </w:tcPr>
                        <w:p w:rsidR="00E145FC" w:rsidRDefault="00E145FC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</w:tbl>
                  <w:p w:rsidR="00E145FC" w:rsidRDefault="00E145FC"/>
                </w:txbxContent>
              </v:textbox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95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49"/>
    <w:rsid w:val="000257BC"/>
    <w:rsid w:val="00042498"/>
    <w:rsid w:val="00044FB1"/>
    <w:rsid w:val="000560F4"/>
    <w:rsid w:val="00074E36"/>
    <w:rsid w:val="00074FA9"/>
    <w:rsid w:val="00081A67"/>
    <w:rsid w:val="000A3C1C"/>
    <w:rsid w:val="000C14DD"/>
    <w:rsid w:val="000C3B7C"/>
    <w:rsid w:val="000E08EF"/>
    <w:rsid w:val="000E378C"/>
    <w:rsid w:val="000F23E1"/>
    <w:rsid w:val="00104B24"/>
    <w:rsid w:val="001267CF"/>
    <w:rsid w:val="001767A0"/>
    <w:rsid w:val="00195FEC"/>
    <w:rsid w:val="00196FFF"/>
    <w:rsid w:val="001A12FD"/>
    <w:rsid w:val="001B06D5"/>
    <w:rsid w:val="001B4AF4"/>
    <w:rsid w:val="001C17A0"/>
    <w:rsid w:val="001D1B5D"/>
    <w:rsid w:val="001E5706"/>
    <w:rsid w:val="001F4D8B"/>
    <w:rsid w:val="002123A2"/>
    <w:rsid w:val="0022057F"/>
    <w:rsid w:val="0023502B"/>
    <w:rsid w:val="002732C2"/>
    <w:rsid w:val="002C0D74"/>
    <w:rsid w:val="002E76B9"/>
    <w:rsid w:val="002F0810"/>
    <w:rsid w:val="002F15CE"/>
    <w:rsid w:val="00330A60"/>
    <w:rsid w:val="003374B9"/>
    <w:rsid w:val="00343556"/>
    <w:rsid w:val="003610CD"/>
    <w:rsid w:val="00364CE5"/>
    <w:rsid w:val="003716A2"/>
    <w:rsid w:val="00384781"/>
    <w:rsid w:val="003849B4"/>
    <w:rsid w:val="00385E59"/>
    <w:rsid w:val="003877F3"/>
    <w:rsid w:val="00393B44"/>
    <w:rsid w:val="003953A7"/>
    <w:rsid w:val="003A3BF1"/>
    <w:rsid w:val="003A7C58"/>
    <w:rsid w:val="003B4D8A"/>
    <w:rsid w:val="003B7BA3"/>
    <w:rsid w:val="003C5C8A"/>
    <w:rsid w:val="003E27DD"/>
    <w:rsid w:val="00407762"/>
    <w:rsid w:val="0041538A"/>
    <w:rsid w:val="00417CD6"/>
    <w:rsid w:val="00427A66"/>
    <w:rsid w:val="00434670"/>
    <w:rsid w:val="00436BD9"/>
    <w:rsid w:val="00445A47"/>
    <w:rsid w:val="00450451"/>
    <w:rsid w:val="00495B93"/>
    <w:rsid w:val="0049600B"/>
    <w:rsid w:val="004D03B1"/>
    <w:rsid w:val="004E47E3"/>
    <w:rsid w:val="004E5E1F"/>
    <w:rsid w:val="005000C7"/>
    <w:rsid w:val="00504E3D"/>
    <w:rsid w:val="00514B49"/>
    <w:rsid w:val="00523734"/>
    <w:rsid w:val="00524F94"/>
    <w:rsid w:val="00525C49"/>
    <w:rsid w:val="0056709D"/>
    <w:rsid w:val="005702C0"/>
    <w:rsid w:val="005751B7"/>
    <w:rsid w:val="005A35AE"/>
    <w:rsid w:val="005A5A2B"/>
    <w:rsid w:val="005B2572"/>
    <w:rsid w:val="005C0FB6"/>
    <w:rsid w:val="00605696"/>
    <w:rsid w:val="006128F2"/>
    <w:rsid w:val="00623858"/>
    <w:rsid w:val="00630958"/>
    <w:rsid w:val="00636A03"/>
    <w:rsid w:val="006450DF"/>
    <w:rsid w:val="00681E3E"/>
    <w:rsid w:val="006A3D99"/>
    <w:rsid w:val="006C4159"/>
    <w:rsid w:val="006D1A84"/>
    <w:rsid w:val="006D7EBE"/>
    <w:rsid w:val="00712F69"/>
    <w:rsid w:val="00715EFB"/>
    <w:rsid w:val="00720116"/>
    <w:rsid w:val="00730043"/>
    <w:rsid w:val="007330EF"/>
    <w:rsid w:val="00744A7F"/>
    <w:rsid w:val="00790A21"/>
    <w:rsid w:val="007917DF"/>
    <w:rsid w:val="00843BB5"/>
    <w:rsid w:val="008543ED"/>
    <w:rsid w:val="0087430F"/>
    <w:rsid w:val="008A7B60"/>
    <w:rsid w:val="008D574A"/>
    <w:rsid w:val="008E5E7A"/>
    <w:rsid w:val="00905036"/>
    <w:rsid w:val="0093276E"/>
    <w:rsid w:val="0093460F"/>
    <w:rsid w:val="00951848"/>
    <w:rsid w:val="00952FC1"/>
    <w:rsid w:val="009B230E"/>
    <w:rsid w:val="009D4B18"/>
    <w:rsid w:val="009F611E"/>
    <w:rsid w:val="00A123F5"/>
    <w:rsid w:val="00A23970"/>
    <w:rsid w:val="00A272F3"/>
    <w:rsid w:val="00A40151"/>
    <w:rsid w:val="00A437C3"/>
    <w:rsid w:val="00A66C2F"/>
    <w:rsid w:val="00A74A6A"/>
    <w:rsid w:val="00AA2F81"/>
    <w:rsid w:val="00AA30F3"/>
    <w:rsid w:val="00AB3E39"/>
    <w:rsid w:val="00AB6C2B"/>
    <w:rsid w:val="00AC5AED"/>
    <w:rsid w:val="00AD3EAC"/>
    <w:rsid w:val="00AD585E"/>
    <w:rsid w:val="00AF7C9B"/>
    <w:rsid w:val="00B11B6E"/>
    <w:rsid w:val="00B1224D"/>
    <w:rsid w:val="00B55980"/>
    <w:rsid w:val="00B6481A"/>
    <w:rsid w:val="00B70620"/>
    <w:rsid w:val="00B74727"/>
    <w:rsid w:val="00BA30FF"/>
    <w:rsid w:val="00BA6A74"/>
    <w:rsid w:val="00BD541A"/>
    <w:rsid w:val="00BE0058"/>
    <w:rsid w:val="00BE16AE"/>
    <w:rsid w:val="00BF07A8"/>
    <w:rsid w:val="00C1675A"/>
    <w:rsid w:val="00C243B8"/>
    <w:rsid w:val="00C27DC5"/>
    <w:rsid w:val="00C44FE7"/>
    <w:rsid w:val="00C47998"/>
    <w:rsid w:val="00C66852"/>
    <w:rsid w:val="00C832BB"/>
    <w:rsid w:val="00C85FFE"/>
    <w:rsid w:val="00C970E0"/>
    <w:rsid w:val="00CC0569"/>
    <w:rsid w:val="00CD60A1"/>
    <w:rsid w:val="00CE1776"/>
    <w:rsid w:val="00D31F62"/>
    <w:rsid w:val="00D44A90"/>
    <w:rsid w:val="00D4545A"/>
    <w:rsid w:val="00D67520"/>
    <w:rsid w:val="00D81ED7"/>
    <w:rsid w:val="00DB4904"/>
    <w:rsid w:val="00DD6FA1"/>
    <w:rsid w:val="00DD7078"/>
    <w:rsid w:val="00E06578"/>
    <w:rsid w:val="00E067E8"/>
    <w:rsid w:val="00E145FC"/>
    <w:rsid w:val="00E470C3"/>
    <w:rsid w:val="00E64450"/>
    <w:rsid w:val="00E67093"/>
    <w:rsid w:val="00E9590A"/>
    <w:rsid w:val="00E96FDD"/>
    <w:rsid w:val="00EB3235"/>
    <w:rsid w:val="00EC10EF"/>
    <w:rsid w:val="00ED74D3"/>
    <w:rsid w:val="00EF3F5C"/>
    <w:rsid w:val="00F02B6B"/>
    <w:rsid w:val="00F12C38"/>
    <w:rsid w:val="00F5724A"/>
    <w:rsid w:val="00F6511C"/>
    <w:rsid w:val="00F76EAF"/>
    <w:rsid w:val="00F802AF"/>
    <w:rsid w:val="00F906F4"/>
    <w:rsid w:val="00F95190"/>
    <w:rsid w:val="00F97CD8"/>
    <w:rsid w:val="00FA1B9B"/>
    <w:rsid w:val="00FC0419"/>
    <w:rsid w:val="00FC5437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A21"/>
    <w:pPr>
      <w:widowControl w:val="0"/>
      <w:spacing w:line="480" w:lineRule="exact"/>
      <w:jc w:val="both"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rsid w:val="00790A21"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rsid w:val="00790A21"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qFormat/>
    <w:rsid w:val="00BE0058"/>
    <w:pPr>
      <w:keepNext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90A2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90A21"/>
    <w:pPr>
      <w:tabs>
        <w:tab w:val="center" w:pos="4252"/>
        <w:tab w:val="right" w:pos="8504"/>
      </w:tabs>
    </w:pPr>
  </w:style>
  <w:style w:type="character" w:styleId="Hipervnculo">
    <w:name w:val="Hyperlink"/>
    <w:semiHidden/>
    <w:rsid w:val="00BE00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A21"/>
    <w:pPr>
      <w:widowControl w:val="0"/>
      <w:spacing w:line="480" w:lineRule="exact"/>
      <w:jc w:val="both"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rsid w:val="00790A21"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rsid w:val="00790A21"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qFormat/>
    <w:rsid w:val="00BE0058"/>
    <w:pPr>
      <w:keepNext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90A2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90A21"/>
    <w:pPr>
      <w:tabs>
        <w:tab w:val="center" w:pos="4252"/>
        <w:tab w:val="right" w:pos="8504"/>
      </w:tabs>
    </w:pPr>
  </w:style>
  <w:style w:type="character" w:styleId="Hipervnculo">
    <w:name w:val="Hyperlink"/>
    <w:semiHidden/>
    <w:rsid w:val="00BE0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ctor\Documents\FINANSU\Plantillas\CONTRATO_MAR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4BA8-50CD-452C-B43E-9FD8C3AD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CONTRATO_MARCO.dotx</Template>
  <TotalTime>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Xxxxxxxxxx xxxxxxxxxxxx xxxxxxxxx xxxxxxxxxxxx xxxxxxxxxx xxxxxxxxxxx Xxxxxxxxxx xxxxxxxxxxxx xxxxxxxxx xxxxxxxxxxxx xxxxxxxxxx xxxxxxxxxxx Xxxxxxxxxx xxxxxxxxxxxx xxxxxxxxx xxxxxxxxxxxx xxxxxxxxxx xxxxxxxxxxx Xxxxxxxxxx xxxxxxxxxxxx xxxxxxxxx xxxxxxxxxx</vt:lpstr>
    </vt:vector>
  </TitlesOfParts>
  <Company>Notaria Mozo</Company>
  <LinksUpToDate>false</LinksUpToDate>
  <CharactersWithSpaces>17</CharactersWithSpaces>
  <SharedDoc>false</SharedDoc>
  <HLinks>
    <vt:vector size="6" baseType="variant">
      <vt:variant>
        <vt:i4>196653</vt:i4>
      </vt:variant>
      <vt:variant>
        <vt:i4>0</vt:i4>
      </vt:variant>
      <vt:variant>
        <vt:i4>0</vt:i4>
      </vt:variant>
      <vt:variant>
        <vt:i4>5</vt:i4>
      </vt:variant>
      <vt:variant>
        <vt:lpwstr>mailto:contacto@finansu.cl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 xxxxxxxxxxxx xxxxxxxxx xxxxxxxxxxxx xxxxxxxxxx xxxxxxxxxxx Xxxxxxxxxx xxxxxxxxxxxx xxxxxxxxx xxxxxxxxxxxx xxxxxxxxxx xxxxxxxxxxx Xxxxxxxxxx xxxxxxxxxxxx xxxxxxxxx xxxxxxxxxxxx xxxxxxxxxx xxxxxxxxxxx Xxxxxxxxxx xxxxxxxxxxxx xxxxxxxxx xxxxxxxxxx</dc:title>
  <dc:creator>Vector</dc:creator>
  <cp:lastModifiedBy>Jorge</cp:lastModifiedBy>
  <cp:revision>11</cp:revision>
  <cp:lastPrinted>2015-09-14T21:39:00Z</cp:lastPrinted>
  <dcterms:created xsi:type="dcterms:W3CDTF">2015-12-28T01:54:00Z</dcterms:created>
  <dcterms:modified xsi:type="dcterms:W3CDTF">2016-12-04T14:46:00Z</dcterms:modified>
</cp:coreProperties>
</file>