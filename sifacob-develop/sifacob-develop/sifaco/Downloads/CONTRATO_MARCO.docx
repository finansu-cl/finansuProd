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 xml:space="preserve">SERVICIOS FINANCIEROS SUMAR </w:t>
      </w:r>
      <w:proofErr w:type="spellStart"/>
      <w:r w:rsidRPr="00D44A90">
        <w:rPr>
          <w:rFonts w:cs="Arial"/>
          <w:b/>
          <w:spacing w:val="2"/>
          <w:szCs w:val="24"/>
        </w:rPr>
        <w:t>SpA</w:t>
      </w:r>
      <w:proofErr w:type="spellEnd"/>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proofErr w:type="spellStart"/>
      <w:proofErr w:type="spellEnd"/>
      <w:r>
        <w:rPr>
          <w:b/>
        </w:rPr>
        <w:t>ABA PUBLICIDAD SA</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744A7F" w:rsidRDefault="00495B93" w:rsidP="00744A7F">
      <w:pPr>
        <w:rPr>
          <w:b/>
        </w:rPr>
      </w:pPr>
      <w:r>
        <w:t xml:space="preserve">En Santiago, República de Chile, a </w:t>
      </w:r>
      <w:proofErr w:type="spellStart"/>
      <w:proofErr w:type="spellEnd"/>
      <w:r>
        <w:t>tres de febrero de dos mil diecinueve</w:t>
      </w:r>
      <w:bookmarkStart w:id="0" w:name="_GoBack"/>
      <w:bookmarkEnd w:id="0"/>
      <w:r>
        <w:t xml:space="preserve">, ante mí, </w:t>
      </w:r>
      <w:r>
        <w:rPr>
          <w:b/>
        </w:rPr>
        <w:t>ALBERTO MOZO AGUILAR,</w:t>
      </w:r>
      <w:r>
        <w:t xml:space="preserve"> abogado, Notario Público, Titular de la Cuadragésima Notaría de Santiago, con Oficio ubicado en calle Teatinos número trescientos treinta y dos, comuna de Santiago, comparecen: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 xml:space="preserve">SERVICIOS FINANCIEROS SUMAR </w:t>
      </w:r>
      <w:proofErr w:type="spellStart"/>
      <w:r w:rsidR="00E145FC" w:rsidRPr="00D44A90">
        <w:rPr>
          <w:rFonts w:cs="Arial"/>
          <w:b/>
          <w:spacing w:val="2"/>
          <w:szCs w:val="24"/>
        </w:rPr>
        <w:t>SpA</w:t>
      </w:r>
      <w:proofErr w:type="spellEnd"/>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setenta y seis millones cuatrocientos setenta y dos mil cie</w:t>
      </w:r>
      <w:r w:rsidR="00E145FC">
        <w:rPr>
          <w:rFonts w:cs="Arial"/>
          <w:spacing w:val="2"/>
        </w:rPr>
        <w:t>nto cincuenta y uno guión nueve</w:t>
      </w:r>
      <w:r w:rsidR="00E145FC" w:rsidRPr="00D44A90">
        <w:rPr>
          <w:rFonts w:cs="Arial"/>
          <w:spacing w:val="2"/>
        </w:rPr>
        <w:t xml:space="preserve">, ambos domiciliados en </w:t>
      </w:r>
      <w:r w:rsidR="002123A2" w:rsidRPr="002123A2">
        <w:rPr>
          <w:rFonts w:cs="Arial"/>
          <w:spacing w:val="2"/>
        </w:rPr>
        <w:t>Napoleón tres mil treinta y siete, oficina setenta y tres, comuna las Condes, ciudad Santiago;</w:t>
      </w:r>
      <w:r w:rsidR="00E145FC" w:rsidRPr="00D44A90">
        <w:rPr>
          <w:rFonts w:cs="Arial"/>
          <w:spacing w:val="2"/>
        </w:rPr>
        <w:t xml:space="preserve"> por una parte, en adelante denominada por su nombre o como </w:t>
      </w:r>
      <w:r w:rsidR="00E145FC" w:rsidRPr="00D44A90">
        <w:rPr>
          <w:rFonts w:cs="Arial"/>
          <w:b/>
          <w:spacing w:val="2"/>
        </w:rPr>
        <w:t>"El Factor”</w:t>
      </w:r>
      <w:r w:rsidR="00E145FC">
        <w:rPr>
          <w:rFonts w:cs="Arial"/>
          <w:spacing w:val="2"/>
        </w:rPr>
        <w:t xml:space="preserve">; y por la otra, </w:t>
      </w:r>
      <w:proofErr w:type="spellStart"/>
      <w:proofErr w:type="spellEnd"/>
      <w:r>
        <w:t xml:space="preserve">don ALEJANDRO ERICK BECERRA CORTES, CHILENA, casado, factor de comercio, Cédula Nacional de identidad número siete millones  quinientos diez mil ochocientos cuarenta y nueve guion cuatro </w:t>
      </w:r>
      <w:r w:rsidR="00E145FC" w:rsidRPr="0041538A">
        <w:rPr>
          <w:rFonts w:cs="Arial"/>
          <w:spacing w:val="2"/>
          <w:szCs w:val="24"/>
        </w:rPr>
        <w:t xml:space="preserve">, </w:t>
      </w:r>
      <w:r w:rsidR="00E145FC" w:rsidRPr="0056709D">
        <w:rPr>
          <w:rFonts w:cs="Arial"/>
          <w:spacing w:val="2"/>
          <w:szCs w:val="24"/>
        </w:rPr>
        <w:t xml:space="preserve">en representación </w:t>
      </w:r>
      <w:r w:rsidR="00E145FC" w:rsidRPr="0041538A">
        <w:rPr>
          <w:rFonts w:cs="Arial"/>
          <w:spacing w:val="2"/>
          <w:szCs w:val="24"/>
        </w:rPr>
        <w:t xml:space="preserve">de </w:t>
      </w:r>
      <w:r w:rsidRPr="0041538A">
        <w:rPr>
          <w:rFonts w:cs="Arial"/>
          <w:b/>
          <w:spacing w:val="2"/>
          <w:szCs w:val="24"/>
        </w:rPr>
        <w:t>“</w:t>
      </w:r>
      <w:proofErr w:type="spellStart"/>
      <w:proofErr w:type="spellEnd"/>
      <w:r>
        <w:rPr>
          <w:b/>
        </w:rPr>
        <w:t>ABA PUBLICIDAD SA</w:t>
      </w:r>
      <w:r w:rsidRPr="0041538A">
        <w:rPr>
          <w:rFonts w:cs="Arial"/>
          <w:b/>
          <w:szCs w:val="24"/>
          <w:lang w:val="es-MX"/>
        </w:rPr>
        <w:t>”</w:t>
      </w:r>
      <w:r w:rsidR="00E145FC" w:rsidRPr="0041538A">
        <w:rPr>
          <w:rFonts w:cs="Arial"/>
          <w:szCs w:val="24"/>
          <w:lang w:val="es-MX"/>
        </w:rPr>
        <w:t>,</w:t>
      </w:r>
      <w:r w:rsidR="00E145FC" w:rsidRPr="0041538A">
        <w:rPr>
          <w:rFonts w:cs="Arial"/>
          <w:b/>
          <w:szCs w:val="24"/>
          <w:lang w:val="es-MX"/>
        </w:rPr>
        <w:t xml:space="preserve"> </w:t>
      </w:r>
      <w:proofErr w:type="spellStart"/>
      <w:proofErr w:type="spellEnd"/>
      <w:r>
        <w:rPr>
          <w:rFonts w:cs="Tahoma"/>
          <w:snapToGrid w:val="0"/>
          <w:spacing w:val="10"/>
        </w:rPr>
        <w:t>Sociedad Comercial</w:t>
      </w:r>
      <w:r w:rsidR="00525C49">
        <w:rPr>
          <w:rFonts w:cs="Tahoma"/>
          <w:snapToGrid w:val="0"/>
          <w:spacing w:val="10"/>
        </w:rPr>
        <w:t xml:space="preserve"> </w:t>
      </w:r>
      <w:r w:rsidR="00E145FC" w:rsidRPr="0056709D">
        <w:rPr>
          <w:rFonts w:cs="Tahoma"/>
          <w:spacing w:val="10"/>
        </w:rPr>
        <w:t>del giro</w:t>
      </w:r>
      <w:r w:rsidR="00AA2F81" w:rsidRPr="0056709D">
        <w:rPr>
          <w:rFonts w:cs="Tahoma"/>
          <w:spacing w:val="10"/>
        </w:rPr>
        <w:t xml:space="preserve"> </w:t>
      </w:r>
      <w:r w:rsidR="0093460F" w:rsidRPr="0041538A">
        <w:rPr>
          <w:rFonts w:cs="Arial"/>
          <w:snapToGrid w:val="0"/>
          <w:spacing w:val="10"/>
        </w:rPr>
        <w:t xml:space="preserve">de </w:t>
      </w:r>
      <w:proofErr w:type="spellStart"/>
      <w:proofErr w:type="spellEnd"/>
      <w:r>
        <w:rPr>
          <w:rFonts w:cs="Tahoma"/>
          <w:snapToGrid w:val="0"/>
          <w:spacing w:val="10"/>
        </w:rPr>
        <w:t>prestación de servicios de publicidad</w:t>
      </w:r>
      <w:r w:rsidR="00E145FC" w:rsidRPr="0041538A">
        <w:rPr>
          <w:rFonts w:cs="Tahoma"/>
          <w:spacing w:val="10"/>
        </w:rPr>
        <w:t>,</w:t>
      </w:r>
      <w:r w:rsidR="00E145FC" w:rsidRPr="00525C49">
        <w:rPr>
          <w:rFonts w:cs="Tahoma"/>
          <w:spacing w:val="10"/>
        </w:rPr>
        <w:t xml:space="preserve"> </w:t>
      </w:r>
      <w:r w:rsidR="00E145FC" w:rsidRPr="0056709D">
        <w:rPr>
          <w:rFonts w:cs="Tahoma"/>
          <w:spacing w:val="10"/>
        </w:rPr>
        <w:t xml:space="preserve">Rol Único Tributario </w:t>
      </w:r>
      <w:r w:rsidR="00E145FC" w:rsidRPr="0041538A">
        <w:rPr>
          <w:rFonts w:cs="Tahoma"/>
          <w:spacing w:val="10"/>
        </w:rPr>
        <w:t>número</w:t>
      </w:r>
      <w:r w:rsidRPr="0041538A">
        <w:rPr>
          <w:rFonts w:cs="Tahoma"/>
          <w:spacing w:val="10"/>
        </w:rPr>
        <w:t xml:space="preserve"> </w:t>
      </w:r>
      <w:r w:rsidR="00525C49">
        <w:rPr>
          <w:rFonts w:cs="Tahoma"/>
          <w:snapToGrid w:val="0"/>
          <w:spacing w:val="10"/>
        </w:rPr>
        <w:t>&lt;&lt;</w:t>
      </w:r>
      <w:proofErr w:type="spellStart"/>
      <w:r w:rsidR="00525C49">
        <w:rPr>
          <w:rFonts w:cs="Tahoma"/>
          <w:snapToGrid w:val="0"/>
          <w:spacing w:val="10"/>
        </w:rPr>
        <w:t>RutCliente</w:t>
      </w:r>
      <w:proofErr w:type="spellEnd"/>
      <w:r w:rsidR="00525C49">
        <w:rPr>
          <w:rFonts w:cs="Tahoma"/>
          <w:snapToGrid w:val="0"/>
          <w:spacing w:val="10"/>
        </w:rPr>
        <w:t xml:space="preserve">&gt;&gt;, </w:t>
      </w:r>
      <w:proofErr w:type="spellStart"/>
      <w:proofErr w:type="spellEnd"/>
      <w:r>
        <w:t>domiciliado</w:t>
      </w:r>
      <w:r w:rsidR="00525C49" w:rsidRPr="005E3D43">
        <w:rPr>
          <w:rFonts w:cs="Tahoma"/>
          <w:snapToGrid w:val="0"/>
          <w:spacing w:val="10"/>
        </w:rPr>
        <w:t xml:space="preserve"> </w:t>
      </w:r>
      <w:r w:rsidR="00E145FC" w:rsidRPr="00525C49">
        <w:rPr>
          <w:rFonts w:cs="Arial"/>
          <w:spacing w:val="2"/>
          <w:szCs w:val="24"/>
        </w:rPr>
        <w:t xml:space="preserve">en </w:t>
      </w:r>
      <w:proofErr w:type="spellStart"/>
      <w:proofErr w:type="spellEnd"/>
      <w:r>
        <w:rPr>
          <w:rFonts w:cs="Tahoma"/>
          <w:b/>
          <w:snapToGrid w:val="0"/>
          <w:spacing w:val="10"/>
        </w:rPr>
        <w:t>Santa Isabel Numero 0963 comuna Providencia, Santiago</w:t>
      </w:r>
      <w:r w:rsidR="00E145FC" w:rsidRPr="00D44A90">
        <w:rPr>
          <w:rFonts w:cs="Arial"/>
          <w:spacing w:val="2"/>
          <w:lang w:val="es-ES_tradnl"/>
        </w:rPr>
        <w:t>;</w:t>
      </w:r>
      <w:r w:rsidR="00E145FC" w:rsidRPr="00D44A90">
        <w:rPr>
          <w:rFonts w:cs="Arial"/>
          <w:spacing w:val="2"/>
        </w:rPr>
        <w:t xml:space="preserve"> en adelante denominada 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w:t>
      </w:r>
      <w:r w:rsidR="00E145FC" w:rsidRPr="00D44A90">
        <w:rPr>
          <w:rFonts w:cs="Arial"/>
          <w:spacing w:val="2"/>
        </w:rPr>
        <w:lastRenderedPageBreak/>
        <w:t xml:space="preserve">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E145FC" w:rsidRPr="00D44A90">
        <w:rPr>
          <w:rFonts w:cs="Arial"/>
          <w:spacing w:val="2"/>
        </w:rPr>
        <w:t xml:space="preserve">. 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w:t>
      </w:r>
      <w:proofErr w:type="spellStart"/>
      <w:r w:rsidR="00E145FC" w:rsidRPr="00D44A90">
        <w:rPr>
          <w:rFonts w:cs="Arial"/>
          <w:spacing w:val="2"/>
        </w:rPr>
        <w:t>Factoring</w:t>
      </w:r>
      <w:proofErr w:type="spellEnd"/>
      <w:r w:rsidR="00E145FC" w:rsidRPr="00D44A90">
        <w:rPr>
          <w:rFonts w:cs="Arial"/>
          <w:spacing w:val="2"/>
        </w:rPr>
        <w:t xml:space="preserve">,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w:t>
      </w:r>
      <w:r w:rsidR="00E145FC" w:rsidRPr="00D44A90">
        <w:rPr>
          <w:rFonts w:cs="Arial"/>
          <w:spacing w:val="2"/>
        </w:rPr>
        <w:lastRenderedPageBreak/>
        <w:t xml:space="preserve">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w:t>
      </w:r>
      <w:proofErr w:type="spellStart"/>
      <w:r w:rsidR="00E145FC" w:rsidRPr="00D44A90">
        <w:rPr>
          <w:rFonts w:cs="Arial"/>
          <w:spacing w:val="2"/>
        </w:rPr>
        <w:t>factoring</w:t>
      </w:r>
      <w:proofErr w:type="spellEnd"/>
      <w:r w:rsidR="00E145FC" w:rsidRPr="00D44A90">
        <w:rPr>
          <w:rFonts w:cs="Arial"/>
          <w:spacing w:val="2"/>
        </w:rPr>
        <w:t xml:space="preserve">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w:t>
      </w:r>
      <w:r w:rsidR="00E145FC" w:rsidRPr="00D44A90">
        <w:rPr>
          <w:rFonts w:cs="Arial"/>
          <w:spacing w:val="2"/>
        </w:rPr>
        <w:lastRenderedPageBreak/>
        <w:t xml:space="preserve">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w:t>
      </w:r>
      <w:r w:rsidR="00E145FC" w:rsidRPr="00D44A90">
        <w:rPr>
          <w:rFonts w:cs="Arial"/>
          <w:spacing w:val="2"/>
        </w:rPr>
        <w:lastRenderedPageBreak/>
        <w:t xml:space="preserve">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SERVICIOS FINANCIEROS SUMAR </w:t>
      </w:r>
      <w:proofErr w:type="spellStart"/>
      <w:r w:rsidR="00E145FC" w:rsidRPr="00D44A90">
        <w:rPr>
          <w:rFonts w:cs="Arial"/>
          <w:spacing w:val="2"/>
          <w:szCs w:val="24"/>
        </w:rPr>
        <w:t>SpA</w:t>
      </w:r>
      <w:proofErr w:type="spellEnd"/>
      <w:r w:rsidR="00E145FC" w:rsidRPr="00D44A90">
        <w:rPr>
          <w:rFonts w:cs="Arial"/>
          <w:spacing w:val="2"/>
          <w:szCs w:val="24"/>
        </w:rPr>
        <w:t xml:space="preserve">, rol único tributario número setenta y seis millones cuatrocientos setenta y dos mil ciento cincuenta y uno guión nueve, domiciliada en </w:t>
      </w:r>
      <w:r w:rsidR="00FC5437">
        <w:rPr>
          <w:rFonts w:cs="Arial"/>
          <w:spacing w:val="2"/>
          <w:szCs w:val="24"/>
        </w:rPr>
        <w:t>Napoleón tres mil treinta y sie</w:t>
      </w:r>
      <w:r w:rsidR="002123A2" w:rsidRPr="002123A2">
        <w:rPr>
          <w:rFonts w:cs="Arial"/>
          <w:spacing w:val="2"/>
          <w:szCs w:val="24"/>
        </w:rPr>
        <w:t>te, oficina setenta y tres, comuna las Condes</w:t>
      </w:r>
      <w:r w:rsidR="00E145FC" w:rsidRPr="00D44A90">
        <w:rPr>
          <w:rFonts w:cs="Arial"/>
          <w:spacing w:val="2"/>
          <w:szCs w:val="24"/>
        </w:rPr>
        <w:t>, correo electrónico "</w:t>
      </w:r>
      <w:hyperlink r:id="rId8" w:tgtFrame="_blank" w:history="1">
        <w:r w:rsidR="00E145FC" w:rsidRPr="00D44A90">
          <w:rPr>
            <w:rStyle w:val="Hipervnculo"/>
            <w:rFonts w:cs="Arial"/>
            <w:color w:val="auto"/>
            <w:spacing w:val="2"/>
            <w:szCs w:val="24"/>
          </w:rPr>
          <w:t>contacto@finansu.cl</w:t>
        </w:r>
      </w:hyperlink>
      <w:r w:rsidR="00E145FC" w:rsidRPr="00D44A90">
        <w:rPr>
          <w:rFonts w:cs="Arial"/>
          <w:spacing w:val="2"/>
          <w:szCs w:val="24"/>
        </w:rPr>
        <w:t>", a quien deberá hacerse 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w:t>
      </w:r>
      <w:proofErr w:type="spellStart"/>
      <w:r w:rsidR="00E145FC" w:rsidRPr="00D44A90">
        <w:rPr>
          <w:rFonts w:cs="Arial"/>
          <w:spacing w:val="2"/>
          <w:szCs w:val="24"/>
        </w:rPr>
        <w:t>factoring</w:t>
      </w:r>
      <w:proofErr w:type="spellEnd"/>
      <w:r w:rsidR="00E145FC" w:rsidRPr="00D44A90">
        <w:rPr>
          <w:rFonts w:cs="Arial"/>
          <w:spacing w:val="2"/>
          <w:szCs w:val="24"/>
        </w:rPr>
        <w:t xml:space="preserve">,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w:t>
      </w:r>
      <w:r w:rsidR="00E145FC" w:rsidRPr="00D44A90">
        <w:rPr>
          <w:rFonts w:cs="Arial"/>
          <w:spacing w:val="2"/>
        </w:rPr>
        <w:lastRenderedPageBreak/>
        <w:t xml:space="preserve">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w:t>
      </w:r>
      <w:proofErr w:type="spellStart"/>
      <w:r w:rsidR="00E145FC" w:rsidRPr="00D44A90">
        <w:rPr>
          <w:rFonts w:cs="Arial"/>
          <w:b/>
          <w:spacing w:val="2"/>
          <w:szCs w:val="24"/>
        </w:rPr>
        <w:t>SpA</w:t>
      </w:r>
      <w:proofErr w:type="spellEnd"/>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w:t>
      </w:r>
      <w:r w:rsidR="00E145FC" w:rsidRPr="00D44A90">
        <w:rPr>
          <w:rFonts w:cs="Arial"/>
          <w:spacing w:val="2"/>
        </w:rPr>
        <w:lastRenderedPageBreak/>
        <w:t xml:space="preserve">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w:t>
      </w:r>
      <w:proofErr w:type="spellStart"/>
      <w:r w:rsidR="00E145FC" w:rsidRPr="00D44A90">
        <w:rPr>
          <w:rFonts w:cs="Arial"/>
          <w:spacing w:val="2"/>
        </w:rPr>
        <w:t>factoring</w:t>
      </w:r>
      <w:proofErr w:type="spellEnd"/>
      <w:r w:rsidR="00E145FC" w:rsidRPr="00D44A90">
        <w:rPr>
          <w:rFonts w:cs="Arial"/>
          <w:spacing w:val="2"/>
        </w:rPr>
        <w:t xml:space="preserve">,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145FC" w:rsidRPr="00D44A90">
        <w:rPr>
          <w:rFonts w:cs="Arial"/>
          <w:b/>
          <w:spacing w:val="2"/>
        </w:rPr>
        <w:t xml:space="preserve"> FINANSU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w:t>
      </w:r>
      <w:proofErr w:type="spellStart"/>
      <w:r w:rsidR="00E145FC" w:rsidRPr="00D44A90">
        <w:rPr>
          <w:rFonts w:cs="Arial"/>
          <w:spacing w:val="2"/>
        </w:rPr>
        <w:t>factoring</w:t>
      </w:r>
      <w:proofErr w:type="spellEnd"/>
      <w:r w:rsidR="00E145FC" w:rsidRPr="00D44A90">
        <w:rPr>
          <w:rFonts w:cs="Arial"/>
          <w:spacing w:val="2"/>
        </w:rPr>
        <w:t xml:space="preserve">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facultado el mandatario para </w:t>
      </w:r>
      <w:r w:rsidR="00E145FC" w:rsidRPr="00D44A90">
        <w:rPr>
          <w:rFonts w:cs="Arial"/>
          <w:spacing w:val="2"/>
        </w:rPr>
        <w:lastRenderedPageBreak/>
        <w:t xml:space="preserve">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w:t>
      </w:r>
      <w:r w:rsidR="00E145FC" w:rsidRPr="00D44A90">
        <w:rPr>
          <w:rFonts w:cs="Arial"/>
          <w:spacing w:val="2"/>
        </w:rPr>
        <w:lastRenderedPageBreak/>
        <w:t xml:space="preserve">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w:t>
      </w:r>
      <w:r w:rsidR="00E145FC" w:rsidRPr="00D44A90">
        <w:rPr>
          <w:rFonts w:cs="Arial"/>
          <w:spacing w:val="2"/>
        </w:rPr>
        <w:lastRenderedPageBreak/>
        <w:t xml:space="preserve">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xml:space="preserve">,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lastRenderedPageBreak/>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w:t>
      </w:r>
      <w:proofErr w:type="spellStart"/>
      <w:r w:rsidR="00E145FC" w:rsidRPr="00D44A90">
        <w:rPr>
          <w:rFonts w:cs="Arial"/>
          <w:spacing w:val="2"/>
        </w:rPr>
        <w:t>factoring</w:t>
      </w:r>
      <w:proofErr w:type="spellEnd"/>
      <w:r w:rsidR="00E145FC" w:rsidRPr="00D44A90">
        <w:rPr>
          <w:rFonts w:cs="Arial"/>
          <w:spacing w:val="2"/>
        </w:rPr>
        <w:t xml:space="preserve">.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w:t>
      </w:r>
      <w:proofErr w:type="spellStart"/>
      <w:r w:rsidR="00E145FC" w:rsidRPr="00D44A90">
        <w:rPr>
          <w:rFonts w:cs="Arial"/>
          <w:spacing w:val="2"/>
        </w:rPr>
        <w:t>factoring</w:t>
      </w:r>
      <w:proofErr w:type="spellEnd"/>
      <w:r w:rsidR="00E145FC" w:rsidRPr="00D44A90">
        <w:rPr>
          <w:rFonts w:cs="Arial"/>
          <w:spacing w:val="2"/>
        </w:rPr>
        <w:t xml:space="preserve">, con el monto adeudado por el </w:t>
      </w:r>
      <w:r w:rsidR="00E145FC" w:rsidRPr="00D44A90">
        <w:rPr>
          <w:rFonts w:cs="Arial"/>
          <w:b/>
          <w:spacing w:val="2"/>
        </w:rPr>
        <w:t xml:space="preserve">Cliente </w:t>
      </w:r>
      <w:r w:rsidR="00E145FC" w:rsidRPr="00D44A90">
        <w:rPr>
          <w:rFonts w:cs="Arial"/>
          <w:spacing w:val="2"/>
        </w:rPr>
        <w:t xml:space="preserve">a esa fecha, el cual incluirá el Impuesto de Timbres y Estampillas de dicho pagaré y con una fecha de vencimiento al día siguiente de la terminación del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este acto se otorga, incluye la realización de todos los trámites, gestiones y </w:t>
      </w:r>
      <w:r w:rsidR="00E145FC" w:rsidRPr="00D44A90">
        <w:rPr>
          <w:rFonts w:cs="Arial"/>
          <w:spacing w:val="2"/>
          <w:szCs w:val="24"/>
        </w:rPr>
        <w:lastRenderedPageBreak/>
        <w:t xml:space="preserve">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 xml:space="preserve">SERVICIOS FINANCIEROS SUMAR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recibos y cancelaciones, convenir prórrogas, renovaciones o cualquier otra </w:t>
      </w:r>
      <w:r w:rsidR="00E145FC" w:rsidRPr="00D44A90">
        <w:rPr>
          <w:rFonts w:cs="Arial"/>
          <w:spacing w:val="2"/>
        </w:rPr>
        <w:lastRenderedPageBreak/>
        <w:t xml:space="preserve">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conveniente y sin derecho a ulterior reclamo u objeción. </w:t>
      </w:r>
      <w:r w:rsidR="00E145FC" w:rsidRPr="00D44A90">
        <w:rPr>
          <w:rFonts w:cs="Arial"/>
          <w:b/>
          <w:spacing w:val="2"/>
        </w:rPr>
        <w:t xml:space="preserve">VIGESIMO </w:t>
      </w:r>
      <w:r w:rsidR="00E145FC" w:rsidRPr="00D44A90">
        <w:rPr>
          <w:rFonts w:cs="Arial"/>
          <w:b/>
          <w:spacing w:val="2"/>
        </w:rPr>
        <w:lastRenderedPageBreak/>
        <w:t>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a la fecha de expedición de (uno) (los) pagaré(s). Se agregará a la cantidad que resulte del cálculo anterior, un interés igual a la tasa máxima convencional para operaciones no reajustables que fije la Superintendencia de Bancos e Instituciones </w:t>
      </w:r>
      <w:r w:rsidR="00E145FC" w:rsidRPr="00D44A90">
        <w:rPr>
          <w:rFonts w:cs="Arial"/>
          <w:spacing w:val="2"/>
        </w:rPr>
        <w:lastRenderedPageBreak/>
        <w:t>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0F23E1">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spacing w:val="2"/>
          <w:lang w:val="es-MX"/>
        </w:rPr>
        <w:t xml:space="preserve">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proofErr w:type="gramStart"/>
      <w:r w:rsidR="00E145FC" w:rsidRPr="00D44A90">
        <w:rPr>
          <w:rFonts w:cs="Arial"/>
          <w:spacing w:val="2"/>
        </w:rPr>
        <w:t>deberá</w:t>
      </w:r>
      <w:proofErr w:type="gramEnd"/>
      <w:r w:rsidR="00E145FC" w:rsidRPr="00D44A90">
        <w:rPr>
          <w:rFonts w:cs="Arial"/>
          <w:spacing w:val="2"/>
        </w:rPr>
        <w:t xml:space="preserve"> además, enterar el impuesto que grava el(los) pagaré(s), con cargo al cliente. El referido mandato permanecerá vigente en tanto no se solucionen íntegramente por el cedente y/o por los deudores, los créditos y </w:t>
      </w:r>
      <w:r w:rsidR="00E145FC" w:rsidRPr="00D44A90">
        <w:rPr>
          <w:rFonts w:cs="Arial"/>
          <w:spacing w:val="2"/>
        </w:rPr>
        <w:lastRenderedPageBreak/>
        <w:t xml:space="preserve">documentos cedidos en virtud de este contrato. En el ejercicio del mandato que da cuenta esta cláusula, el mandante faculta expresamente al mandatario para </w:t>
      </w:r>
      <w:proofErr w:type="spellStart"/>
      <w:r w:rsidR="00E145FC" w:rsidRPr="00D44A90">
        <w:rPr>
          <w:rFonts w:cs="Arial"/>
          <w:spacing w:val="2"/>
        </w:rPr>
        <w:t>autocontratar</w:t>
      </w:r>
      <w:proofErr w:type="spellEnd"/>
      <w:r w:rsidR="00E145FC" w:rsidRPr="00D44A90">
        <w:rPr>
          <w:rFonts w:cs="Arial"/>
          <w:spacing w:val="2"/>
        </w:rPr>
        <w:t xml:space="preserve">.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 xml:space="preserve">VIGÉSIMO </w:t>
      </w:r>
      <w:r w:rsidR="00E145FC" w:rsidRPr="008543ED">
        <w:rPr>
          <w:rFonts w:cs="Arial"/>
          <w:b/>
          <w:spacing w:val="2"/>
        </w:rPr>
        <w:t>SEPTIMO</w:t>
      </w:r>
      <w:r w:rsidR="00E145FC" w:rsidRPr="008543ED">
        <w:rPr>
          <w:rFonts w:cs="Arial"/>
          <w:spacing w:val="2"/>
        </w:rPr>
        <w:t xml:space="preserve">: </w:t>
      </w:r>
      <w:r w:rsidR="00E145FC" w:rsidRPr="008543ED">
        <w:rPr>
          <w:rFonts w:cs="Arial"/>
          <w:caps/>
          <w:spacing w:val="2"/>
          <w:szCs w:val="24"/>
        </w:rPr>
        <w:t>La personería</w:t>
      </w:r>
      <w:r w:rsidR="00E145FC" w:rsidRPr="008543ED">
        <w:rPr>
          <w:rFonts w:cs="Arial"/>
          <w:spacing w:val="2"/>
          <w:szCs w:val="24"/>
        </w:rPr>
        <w:t xml:space="preserve"> </w:t>
      </w:r>
      <w:r w:rsidR="005000C7" w:rsidRPr="008543ED">
        <w:rPr>
          <w:rFonts w:cs="Arial"/>
          <w:spacing w:val="2"/>
          <w:szCs w:val="24"/>
        </w:rPr>
        <w:t xml:space="preserve">de don </w:t>
      </w:r>
      <w:r w:rsidR="005000C7" w:rsidRPr="008543ED">
        <w:rPr>
          <w:rFonts w:cs="Arial"/>
          <w:spacing w:val="2"/>
        </w:rPr>
        <w:t>William Sumar Concha</w:t>
      </w:r>
      <w:r w:rsidR="005000C7" w:rsidRPr="008543ED">
        <w:rPr>
          <w:rFonts w:cs="Arial"/>
          <w:spacing w:val="2"/>
          <w:szCs w:val="24"/>
        </w:rPr>
        <w:t xml:space="preserve"> </w:t>
      </w:r>
      <w:r w:rsidR="00E145FC" w:rsidRPr="008543ED">
        <w:rPr>
          <w:rFonts w:cs="Arial"/>
          <w:spacing w:val="2"/>
          <w:szCs w:val="24"/>
        </w:rPr>
        <w:t>para representar a</w:t>
      </w:r>
      <w:r w:rsidR="00E145FC" w:rsidRPr="008543ED">
        <w:rPr>
          <w:rFonts w:cs="Arial"/>
          <w:b/>
          <w:spacing w:val="2"/>
          <w:szCs w:val="24"/>
        </w:rPr>
        <w:t xml:space="preserve"> “SERVICIOS FINANCIEROS SUMAR </w:t>
      </w:r>
      <w:proofErr w:type="spellStart"/>
      <w:r w:rsidR="00E145FC" w:rsidRPr="008543ED">
        <w:rPr>
          <w:rFonts w:cs="Arial"/>
          <w:b/>
          <w:spacing w:val="2"/>
          <w:szCs w:val="24"/>
        </w:rPr>
        <w:t>SpA</w:t>
      </w:r>
      <w:proofErr w:type="spellEnd"/>
      <w:r w:rsidR="00E145FC" w:rsidRPr="008543ED">
        <w:rPr>
          <w:rFonts w:cs="Arial"/>
          <w:b/>
          <w:spacing w:val="2"/>
          <w:szCs w:val="24"/>
        </w:rPr>
        <w:t>”</w:t>
      </w:r>
      <w:r w:rsidR="00E145FC" w:rsidRPr="008543ED">
        <w:rPr>
          <w:rFonts w:cs="Arial"/>
          <w:spacing w:val="2"/>
          <w:szCs w:val="24"/>
        </w:rPr>
        <w:t xml:space="preserve">, consta en la escritura pública de fecha veintidós de Abril de dos mil quince, otorgada ante la notaría de don Alberto </w:t>
      </w:r>
      <w:proofErr w:type="spellStart"/>
      <w:r w:rsidR="00E145FC" w:rsidRPr="008543ED">
        <w:rPr>
          <w:rFonts w:cs="Arial"/>
          <w:spacing w:val="2"/>
          <w:szCs w:val="24"/>
        </w:rPr>
        <w:t>Mozó</w:t>
      </w:r>
      <w:proofErr w:type="spellEnd"/>
      <w:r w:rsidR="00E145FC" w:rsidRPr="008543ED">
        <w:rPr>
          <w:rFonts w:cs="Arial"/>
          <w:spacing w:val="2"/>
          <w:szCs w:val="24"/>
        </w:rPr>
        <w:t xml:space="preserve"> Aguilar, la que no se inserta por ser conocida de las partes y del Notario que autoriza. </w:t>
      </w:r>
      <w:r w:rsidRPr="008543ED">
        <w:rPr>
          <w:rFonts w:cs="Arial"/>
          <w:spacing w:val="2"/>
          <w:szCs w:val="24"/>
        </w:rPr>
        <w:t xml:space="preserve">LA PERSONERIA de </w:t>
      </w:r>
      <w:proofErr w:type="spellStart"/>
      <w:proofErr w:type="spellEnd"/>
      <w:r>
        <w:t>ALEJANDRO ERICK BECERRA CORTES</w:t>
      </w:r>
      <w:r w:rsidRPr="008543ED">
        <w:rPr>
          <w:rFonts w:cs="Arial"/>
          <w:spacing w:val="2"/>
          <w:szCs w:val="24"/>
          <w:lang w:val="es-MX"/>
        </w:rPr>
        <w:t xml:space="preserve"> para actuar en representación de </w:t>
      </w:r>
      <w:r w:rsidR="00E06578" w:rsidRPr="008543ED">
        <w:rPr>
          <w:rFonts w:cs="Arial"/>
          <w:b/>
          <w:spacing w:val="2"/>
          <w:szCs w:val="24"/>
        </w:rPr>
        <w:t>“</w:t>
      </w:r>
      <w:proofErr w:type="spellStart"/>
      <w:proofErr w:type="spellEnd"/>
      <w:r>
        <w:rPr>
          <w:b/>
        </w:rPr>
        <w:t>ABA PUBLICIDAD SA</w:t>
      </w:r>
      <w:r w:rsidR="00E06578" w:rsidRPr="008543ED">
        <w:rPr>
          <w:rFonts w:cs="Arial"/>
          <w:b/>
          <w:szCs w:val="24"/>
          <w:lang w:val="es-MX"/>
        </w:rPr>
        <w:t>”</w:t>
      </w:r>
      <w:r w:rsidRPr="008543ED">
        <w:rPr>
          <w:rFonts w:cs="Arial"/>
          <w:szCs w:val="24"/>
          <w:lang w:val="es-MX"/>
        </w:rPr>
        <w:t>, consta de la escritura de fecha</w:t>
      </w:r>
      <w:r w:rsidR="00525C49" w:rsidRPr="008543ED">
        <w:rPr>
          <w:rFonts w:cs="Arial"/>
          <w:szCs w:val="24"/>
          <w:lang w:val="es-MX"/>
        </w:rPr>
        <w:t xml:space="preserve"> </w:t>
      </w:r>
      <w:proofErr w:type="spellStart"/>
      <w:proofErr w:type="spellEnd"/>
      <w:r>
        <w:rPr>
          <w:rFonts w:cs="Arial"/>
          <w:szCs w:val="24"/>
          <w:lang w:val="es-MX"/>
        </w:rPr>
        <w:t>dieciseis de enero de uno mil  novecientos noventa y uno</w:t>
      </w:r>
      <w:r w:rsidR="005000C7" w:rsidRPr="008543ED">
        <w:rPr>
          <w:rFonts w:cs="Arial"/>
          <w:szCs w:val="24"/>
          <w:lang w:val="es-MX"/>
        </w:rPr>
        <w:t>, otorgada en</w:t>
      </w:r>
      <w:r w:rsidR="008543ED">
        <w:rPr>
          <w:rFonts w:cs="Arial"/>
          <w:szCs w:val="24"/>
          <w:lang w:val="es-MX"/>
        </w:rPr>
        <w:t>- la notaria de</w:t>
      </w:r>
      <w:r w:rsidR="0041538A" w:rsidRPr="008543ED">
        <w:rPr>
          <w:rFonts w:cs="Arial"/>
          <w:szCs w:val="24"/>
          <w:lang w:val="es-MX"/>
        </w:rPr>
        <w:t xml:space="preserve"> </w:t>
      </w:r>
      <w:r>
        <w:rPr>
          <w:rFonts w:cs="Arial"/>
          <w:szCs w:val="24"/>
          <w:lang w:val="es-MX"/>
        </w:rPr>
        <w:t>KAMEL SAQUEL ZAROR</w:t>
      </w:r>
      <w:r w:rsidR="007330EF" w:rsidRPr="008543ED">
        <w:rPr>
          <w:rFonts w:cs="Arial"/>
          <w:szCs w:val="24"/>
          <w:lang w:val="es-MX"/>
        </w:rPr>
        <w:t>,</w:t>
      </w:r>
      <w:r w:rsidR="005000C7" w:rsidRPr="008543ED">
        <w:rPr>
          <w:rFonts w:cs="Arial"/>
          <w:szCs w:val="24"/>
          <w:lang w:val="es-MX"/>
        </w:rPr>
        <w:t xml:space="preserve"> la que no se inserta por ser conocida de las partes y a expresa petición de ellas. </w:t>
      </w:r>
      <w:r w:rsidR="00E145FC" w:rsidRPr="008543ED">
        <w:rPr>
          <w:rFonts w:cs="Arial"/>
          <w:spacing w:val="2"/>
          <w:szCs w:val="24"/>
        </w:rPr>
        <w:t xml:space="preserve">En comprobante y previa lectura, </w:t>
      </w:r>
      <w:r w:rsidR="00E145FC" w:rsidRPr="008543ED">
        <w:rPr>
          <w:rFonts w:cs="Arial"/>
          <w:spacing w:val="2"/>
          <w:szCs w:val="24"/>
        </w:rPr>
        <w:lastRenderedPageBreak/>
        <w:t xml:space="preserve">firman y estampan su huella dígito pulgar, los comparecientes en el presente instrumento, en conformidad al artículo cuatrocientos nueve del Código Orgánico de Tribunales. Se da copia.- Doy </w:t>
      </w:r>
      <w:proofErr w:type="spellStart"/>
      <w:r w:rsidR="00E145FC" w:rsidRPr="008543ED">
        <w:rPr>
          <w:rFonts w:cs="Arial"/>
          <w:spacing w:val="2"/>
          <w:szCs w:val="24"/>
        </w:rPr>
        <w:t>fé</w:t>
      </w:r>
      <w:proofErr w:type="spellEnd"/>
      <w:r w:rsidR="00E145FC" w:rsidRPr="008543ED">
        <w:rPr>
          <w:rFonts w:cs="Arial"/>
          <w:spacing w:val="2"/>
          <w:szCs w:val="24"/>
        </w:rPr>
        <w:t>.-</w:t>
      </w:r>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Pr="001B4AF4" w:rsidRDefault="00E145FC" w:rsidP="00BE0058">
      <w:pPr>
        <w:rPr>
          <w:rFonts w:cs="Arial"/>
          <w:b/>
        </w:rPr>
      </w:pPr>
      <w:r w:rsidRPr="001B4AF4">
        <w:rPr>
          <w:rFonts w:cs="Arial"/>
          <w:b/>
        </w:rPr>
        <w:t>WILLIAM SUMAR CONCHA</w:t>
      </w:r>
    </w:p>
    <w:p w:rsidR="00E145FC" w:rsidRPr="008543ED" w:rsidRDefault="00E145FC" w:rsidP="00BE0058">
      <w:pPr>
        <w:rPr>
          <w:rFonts w:cs="Arial"/>
          <w:b/>
        </w:rPr>
      </w:pPr>
      <w:proofErr w:type="spellStart"/>
      <w:r w:rsidRPr="008543ED">
        <w:rPr>
          <w:rFonts w:cs="Arial"/>
          <w:b/>
        </w:rPr>
        <w:t>C.I</w:t>
      </w:r>
      <w:r w:rsidR="002123A2">
        <w:rPr>
          <w:rFonts w:cs="Arial"/>
          <w:b/>
        </w:rPr>
        <w:t>.N</w:t>
      </w:r>
      <w:r w:rsidRPr="008543ED">
        <w:rPr>
          <w:rFonts w:cs="Arial"/>
          <w:b/>
        </w:rPr>
        <w:t>º</w:t>
      </w:r>
      <w:proofErr w:type="spellEnd"/>
    </w:p>
    <w:p w:rsidR="00E145FC" w:rsidRDefault="00E145FC" w:rsidP="00BE0058">
      <w:pPr>
        <w:rPr>
          <w:rFonts w:cs="Arial"/>
          <w:b/>
          <w:szCs w:val="24"/>
        </w:rPr>
      </w:pPr>
      <w:proofErr w:type="gramStart"/>
      <w:r w:rsidRPr="00D44A90">
        <w:rPr>
          <w:rFonts w:cs="Arial"/>
          <w:b/>
        </w:rPr>
        <w:t>p.p</w:t>
      </w:r>
      <w:proofErr w:type="gramEnd"/>
      <w:r w:rsidRPr="00D44A90">
        <w:rPr>
          <w:rFonts w:cs="Arial"/>
          <w:b/>
        </w:rPr>
        <w:t xml:space="preserve">. </w:t>
      </w:r>
      <w:r w:rsidRPr="00BE0058">
        <w:rPr>
          <w:rFonts w:cs="Arial"/>
          <w:b/>
          <w:szCs w:val="24"/>
        </w:rPr>
        <w:t xml:space="preserve">SERVICIOS FINANCIEROS SUMAR </w:t>
      </w:r>
      <w:proofErr w:type="spellStart"/>
      <w:r w:rsidRPr="00BE0058">
        <w:rPr>
          <w:rFonts w:cs="Arial"/>
          <w:b/>
          <w:szCs w:val="24"/>
        </w:rPr>
        <w:t>SpA</w:t>
      </w:r>
      <w:proofErr w:type="spellEnd"/>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rPr>
      </w:pPr>
    </w:p>
    <w:p w:rsidR="00E145FC" w:rsidRPr="002C0D74" w:rsidRDefault="00525C49" w:rsidP="00BE0058">
      <w:pPr>
        <w:rPr>
          <w:rFonts w:cs="Arial"/>
          <w:b/>
        </w:rPr>
      </w:pPr>
      <w:proofErr w:type="spellStart"/>
      <w:proofErr w:type="spellEnd"/>
      <w:r>
        <w:rPr>
          <w:b/>
        </w:rPr>
        <w:t>ALEJANDRO ERICK BECERRA CORTES</w:t>
      </w:r>
    </w:p>
    <w:p w:rsidR="0093460F" w:rsidRPr="002C0D74" w:rsidRDefault="0093460F" w:rsidP="00BE0058">
      <w:pPr>
        <w:rPr>
          <w:rFonts w:cs="Arial"/>
          <w:b/>
        </w:rPr>
      </w:pPr>
      <w:r w:rsidRPr="002C0D74">
        <w:rPr>
          <w:rFonts w:cs="Arial"/>
          <w:b/>
          <w:snapToGrid w:val="0"/>
          <w:spacing w:val="24"/>
          <w:lang w:val="es-ES_tradnl"/>
        </w:rPr>
        <w:t>C.I</w:t>
      </w:r>
      <w:r w:rsidR="002123A2">
        <w:rPr>
          <w:rFonts w:cs="Arial"/>
          <w:b/>
          <w:snapToGrid w:val="0"/>
          <w:spacing w:val="24"/>
          <w:lang w:val="es-ES_tradnl"/>
        </w:rPr>
        <w:t>.N</w:t>
      </w:r>
      <w:r w:rsidRPr="002C0D74">
        <w:rPr>
          <w:rFonts w:cs="Arial"/>
          <w:b/>
          <w:snapToGrid w:val="0"/>
          <w:spacing w:val="24"/>
          <w:lang w:val="es-ES_tradnl"/>
        </w:rPr>
        <w:t>°</w:t>
      </w:r>
    </w:p>
    <w:p w:rsidR="00495B93" w:rsidRDefault="00E145FC" w:rsidP="00BE0058">
      <w:pPr>
        <w:rPr>
          <w:rFonts w:cs="Arial"/>
          <w:b/>
        </w:rPr>
      </w:pPr>
      <w:proofErr w:type="spellStart"/>
      <w:r w:rsidRPr="002C0D74">
        <w:rPr>
          <w:rFonts w:cs="Arial"/>
          <w:b/>
        </w:rPr>
        <w:t>p.p</w:t>
      </w:r>
      <w:proofErr w:type="spellEnd"/>
      <w:r w:rsidR="002C0D74">
        <w:rPr>
          <w:rFonts w:cs="Arial"/>
          <w:b/>
        </w:rPr>
        <w:t xml:space="preserve"> </w:t>
      </w:r>
      <w:proofErr w:type="spellStart"/>
      <w:proofErr w:type="spellEnd"/>
      <w:r>
        <w:rPr>
          <w:b/>
        </w:rPr>
        <w:t>ABA PUBLICIDAD SA</w:t>
      </w:r>
    </w:p>
    <w:p w:rsidR="00495B93" w:rsidRPr="00BE0058" w:rsidRDefault="00495B93" w:rsidP="00BE0058">
      <w:pPr>
        <w:rPr>
          <w:rFonts w:cs="Arial"/>
          <w:lang w:val="es-MX"/>
        </w:rPr>
      </w:pPr>
    </w:p>
    <w:sectPr w:rsidR="00495B93" w:rsidRPr="00BE0058" w:rsidSect="0022057F">
      <w:headerReference w:type="even" r:id="rId9"/>
      <w:headerReference w:type="default" r:id="rId10"/>
      <w:footerReference w:type="even" r:id="rId11"/>
      <w:footerReference w:type="default" r:id="rId12"/>
      <w:endnotePr>
        <w:numFmt w:val="decimal"/>
      </w:endnotePr>
      <w:pgSz w:w="12242" w:h="18711" w:code="5"/>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151" w:rsidRDefault="00A40151">
      <w:r>
        <w:separator/>
      </w:r>
    </w:p>
  </w:endnote>
  <w:endnote w:type="continuationSeparator" w:id="0">
    <w:p w:rsidR="00A40151" w:rsidRDefault="00A4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49600B">
      <w:rPr>
        <w:noProof/>
      </w:rPr>
      <w:t>2</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49600B">
      <w:rPr>
        <w:noProof/>
      </w:rPr>
      <w:t>3</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525C49">
      <w:rPr>
        <w:noProof/>
        <w:sz w:val="14"/>
      </w:rPr>
      <w:t>Documento1</w:t>
    </w:r>
    <w:r>
      <w:rPr>
        <w:sz w:val="14"/>
      </w:rPr>
      <w:fldChar w:fldCharType="end"/>
    </w:r>
  </w:p>
  <w:p w:rsidR="00E145FC" w:rsidRPr="00364CE5" w:rsidRDefault="00E145FC">
    <w:pPr>
      <w:spacing w:line="240" w:lineRule="auto"/>
      <w:ind w:left="-1843"/>
      <w:rPr>
        <w:sz w:val="14"/>
        <w:szCs w:val="14"/>
      </w:rPr>
    </w:pPr>
    <w:proofErr w:type="gramStart"/>
    <w:r>
      <w:rPr>
        <w:sz w:val="14"/>
        <w:szCs w:val="14"/>
      </w:rPr>
      <w:t>canon</w:t>
    </w:r>
    <w:proofErr w:type="gramEnd"/>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151" w:rsidRDefault="00A40151">
      <w:r>
        <w:separator/>
      </w:r>
    </w:p>
  </w:footnote>
  <w:footnote w:type="continuationSeparator" w:id="0">
    <w:p w:rsidR="00A40151" w:rsidRDefault="00A40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2C0D74">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2C0D74">
    <w:pPr>
      <w:pStyle w:val="Ttulo2"/>
      <w:rPr>
        <w:sz w:val="15"/>
      </w:rPr>
    </w:pPr>
    <w:r>
      <w:rPr>
        <w:noProof/>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r w:rsidR="00E145FC">
      <w:rPr>
        <w:sz w:val="15"/>
      </w:rPr>
      <w:tab/>
      <w:t>CUADRAGESIMA NOTARIA</w:t>
    </w:r>
  </w:p>
  <w:p w:rsidR="00E145FC" w:rsidRDefault="00E145FC">
    <w:pPr>
      <w:tabs>
        <w:tab w:val="center" w:pos="1276"/>
      </w:tabs>
      <w:spacing w:line="240" w:lineRule="auto"/>
      <w:ind w:left="-709" w:hanging="284"/>
      <w:rPr>
        <w:b/>
        <w:spacing w:val="14"/>
      </w:rPr>
    </w:pPr>
    <w:r>
      <w:rPr>
        <w:b/>
      </w:rPr>
      <w:tab/>
    </w:r>
    <w:r>
      <w:rPr>
        <w:b/>
      </w:rPr>
      <w:tab/>
    </w:r>
    <w:r>
      <w:rPr>
        <w:b/>
        <w:spacing w:val="18"/>
      </w:rPr>
      <w:t>ALBERTO MOZO AGUILAR</w:t>
    </w:r>
  </w:p>
  <w:p w:rsidR="00E145FC" w:rsidRDefault="00E145FC">
    <w:pPr>
      <w:tabs>
        <w:tab w:val="center" w:pos="1276"/>
      </w:tabs>
      <w:spacing w:line="240" w:lineRule="auto"/>
      <w:ind w:left="-709" w:hanging="284"/>
      <w:rPr>
        <w:sz w:val="15"/>
      </w:rPr>
    </w:pPr>
    <w:r>
      <w:rPr>
        <w:sz w:val="15"/>
      </w:rPr>
      <w:tab/>
    </w:r>
    <w:r>
      <w:rPr>
        <w:sz w:val="15"/>
      </w:rPr>
      <w:tab/>
      <w:t>TEATINOS 332 SANTIAGO</w:t>
    </w:r>
  </w:p>
  <w:p w:rsidR="00E145FC" w:rsidRDefault="00E145FC">
    <w:pPr>
      <w:tabs>
        <w:tab w:val="center" w:pos="1276"/>
      </w:tabs>
      <w:spacing w:line="240" w:lineRule="auto"/>
      <w:ind w:left="-709" w:hanging="284"/>
      <w:rPr>
        <w:sz w:val="15"/>
      </w:rPr>
    </w:pPr>
    <w:r>
      <w:rPr>
        <w:sz w:val="15"/>
      </w:rPr>
      <w:tab/>
    </w:r>
    <w:r>
      <w:rPr>
        <w:sz w:val="15"/>
      </w:rPr>
      <w:tab/>
      <w:t>Fono 698-4264</w:t>
    </w:r>
  </w:p>
  <w:p w:rsidR="00E145FC" w:rsidRDefault="00E145FC">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C49"/>
    <w:rsid w:val="000257BC"/>
    <w:rsid w:val="00042498"/>
    <w:rsid w:val="00044FB1"/>
    <w:rsid w:val="000560F4"/>
    <w:rsid w:val="00074E36"/>
    <w:rsid w:val="00074FA9"/>
    <w:rsid w:val="00081A67"/>
    <w:rsid w:val="000A3C1C"/>
    <w:rsid w:val="000C14DD"/>
    <w:rsid w:val="000C3B7C"/>
    <w:rsid w:val="000E08EF"/>
    <w:rsid w:val="000E378C"/>
    <w:rsid w:val="000F23E1"/>
    <w:rsid w:val="00104B24"/>
    <w:rsid w:val="001267CF"/>
    <w:rsid w:val="001767A0"/>
    <w:rsid w:val="00195FEC"/>
    <w:rsid w:val="00196FFF"/>
    <w:rsid w:val="001A12FD"/>
    <w:rsid w:val="001B06D5"/>
    <w:rsid w:val="001B4AF4"/>
    <w:rsid w:val="001C17A0"/>
    <w:rsid w:val="001D1B5D"/>
    <w:rsid w:val="001E5706"/>
    <w:rsid w:val="001F4D8B"/>
    <w:rsid w:val="002123A2"/>
    <w:rsid w:val="0022057F"/>
    <w:rsid w:val="0023502B"/>
    <w:rsid w:val="002732C2"/>
    <w:rsid w:val="002C0D74"/>
    <w:rsid w:val="002E76B9"/>
    <w:rsid w:val="002F0810"/>
    <w:rsid w:val="002F15CE"/>
    <w:rsid w:val="00330A60"/>
    <w:rsid w:val="003374B9"/>
    <w:rsid w:val="00343556"/>
    <w:rsid w:val="003610CD"/>
    <w:rsid w:val="00364CE5"/>
    <w:rsid w:val="003716A2"/>
    <w:rsid w:val="00384781"/>
    <w:rsid w:val="003849B4"/>
    <w:rsid w:val="00385E59"/>
    <w:rsid w:val="003877F3"/>
    <w:rsid w:val="00393B44"/>
    <w:rsid w:val="003953A7"/>
    <w:rsid w:val="003A3BF1"/>
    <w:rsid w:val="003A7C58"/>
    <w:rsid w:val="003B4D8A"/>
    <w:rsid w:val="003B7BA3"/>
    <w:rsid w:val="003C5C8A"/>
    <w:rsid w:val="003E27DD"/>
    <w:rsid w:val="00407762"/>
    <w:rsid w:val="0041538A"/>
    <w:rsid w:val="00417CD6"/>
    <w:rsid w:val="00427A66"/>
    <w:rsid w:val="00434670"/>
    <w:rsid w:val="00445A47"/>
    <w:rsid w:val="00450451"/>
    <w:rsid w:val="00495B93"/>
    <w:rsid w:val="0049600B"/>
    <w:rsid w:val="004D03B1"/>
    <w:rsid w:val="004E47E3"/>
    <w:rsid w:val="004E5E1F"/>
    <w:rsid w:val="005000C7"/>
    <w:rsid w:val="00504E3D"/>
    <w:rsid w:val="00514B49"/>
    <w:rsid w:val="00523734"/>
    <w:rsid w:val="00524F94"/>
    <w:rsid w:val="00525C49"/>
    <w:rsid w:val="0056709D"/>
    <w:rsid w:val="005702C0"/>
    <w:rsid w:val="005751B7"/>
    <w:rsid w:val="005A35AE"/>
    <w:rsid w:val="005A5A2B"/>
    <w:rsid w:val="005B2572"/>
    <w:rsid w:val="005C0FB6"/>
    <w:rsid w:val="00605696"/>
    <w:rsid w:val="006128F2"/>
    <w:rsid w:val="00623858"/>
    <w:rsid w:val="00630958"/>
    <w:rsid w:val="00636A03"/>
    <w:rsid w:val="006450DF"/>
    <w:rsid w:val="00681E3E"/>
    <w:rsid w:val="006A3D99"/>
    <w:rsid w:val="006C4159"/>
    <w:rsid w:val="006D1A84"/>
    <w:rsid w:val="006D7EBE"/>
    <w:rsid w:val="00712F69"/>
    <w:rsid w:val="00715EFB"/>
    <w:rsid w:val="00720116"/>
    <w:rsid w:val="00730043"/>
    <w:rsid w:val="007330EF"/>
    <w:rsid w:val="00744A7F"/>
    <w:rsid w:val="00790A21"/>
    <w:rsid w:val="007917DF"/>
    <w:rsid w:val="00843BB5"/>
    <w:rsid w:val="008543ED"/>
    <w:rsid w:val="0087430F"/>
    <w:rsid w:val="008A7B60"/>
    <w:rsid w:val="008D574A"/>
    <w:rsid w:val="008E5E7A"/>
    <w:rsid w:val="00905036"/>
    <w:rsid w:val="0093276E"/>
    <w:rsid w:val="0093460F"/>
    <w:rsid w:val="00951848"/>
    <w:rsid w:val="00952FC1"/>
    <w:rsid w:val="009B230E"/>
    <w:rsid w:val="009D4B18"/>
    <w:rsid w:val="009F611E"/>
    <w:rsid w:val="00A123F5"/>
    <w:rsid w:val="00A23970"/>
    <w:rsid w:val="00A272F3"/>
    <w:rsid w:val="00A40151"/>
    <w:rsid w:val="00A437C3"/>
    <w:rsid w:val="00A66C2F"/>
    <w:rsid w:val="00A74A6A"/>
    <w:rsid w:val="00AA2F81"/>
    <w:rsid w:val="00AA30F3"/>
    <w:rsid w:val="00AB3E39"/>
    <w:rsid w:val="00AB6C2B"/>
    <w:rsid w:val="00AC5AED"/>
    <w:rsid w:val="00AD3EAC"/>
    <w:rsid w:val="00AD585E"/>
    <w:rsid w:val="00AF7C9B"/>
    <w:rsid w:val="00B11B6E"/>
    <w:rsid w:val="00B1224D"/>
    <w:rsid w:val="00B55980"/>
    <w:rsid w:val="00B6481A"/>
    <w:rsid w:val="00B70620"/>
    <w:rsid w:val="00B74727"/>
    <w:rsid w:val="00BA30FF"/>
    <w:rsid w:val="00BA6A74"/>
    <w:rsid w:val="00BD541A"/>
    <w:rsid w:val="00BE0058"/>
    <w:rsid w:val="00BE16AE"/>
    <w:rsid w:val="00BF07A8"/>
    <w:rsid w:val="00C1675A"/>
    <w:rsid w:val="00C243B8"/>
    <w:rsid w:val="00C27DC5"/>
    <w:rsid w:val="00C44FE7"/>
    <w:rsid w:val="00C47998"/>
    <w:rsid w:val="00C66852"/>
    <w:rsid w:val="00C832BB"/>
    <w:rsid w:val="00C85FFE"/>
    <w:rsid w:val="00C970E0"/>
    <w:rsid w:val="00CC0569"/>
    <w:rsid w:val="00CD60A1"/>
    <w:rsid w:val="00CE1776"/>
    <w:rsid w:val="00D31F62"/>
    <w:rsid w:val="00D44A90"/>
    <w:rsid w:val="00D4545A"/>
    <w:rsid w:val="00D67520"/>
    <w:rsid w:val="00D81ED7"/>
    <w:rsid w:val="00DB4904"/>
    <w:rsid w:val="00DD6FA1"/>
    <w:rsid w:val="00DD7078"/>
    <w:rsid w:val="00E06578"/>
    <w:rsid w:val="00E067E8"/>
    <w:rsid w:val="00E145FC"/>
    <w:rsid w:val="00E470C3"/>
    <w:rsid w:val="00E64450"/>
    <w:rsid w:val="00E67093"/>
    <w:rsid w:val="00E9590A"/>
    <w:rsid w:val="00E96FDD"/>
    <w:rsid w:val="00EB3235"/>
    <w:rsid w:val="00EC10EF"/>
    <w:rsid w:val="00ED74D3"/>
    <w:rsid w:val="00EF3F5C"/>
    <w:rsid w:val="00F02B6B"/>
    <w:rsid w:val="00F12C38"/>
    <w:rsid w:val="00F5724A"/>
    <w:rsid w:val="00F6511C"/>
    <w:rsid w:val="00F802AF"/>
    <w:rsid w:val="00F906F4"/>
    <w:rsid w:val="00F95190"/>
    <w:rsid w:val="00F97CD8"/>
    <w:rsid w:val="00FA1B9B"/>
    <w:rsid w:val="00FC0419"/>
    <w:rsid w:val="00FC5437"/>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o@finansu.c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ONTRATO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60480-02C2-4B34-B412-45E44B6B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CONTRATO_MARCO.dotx</Template>
  <TotalTime>17</TotalTime>
  <Pages>17</Pages>
  <Words>5309</Words>
  <Characters>29200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34441</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Vector</dc:creator>
  <cp:lastModifiedBy>Jorge</cp:lastModifiedBy>
  <cp:revision>10</cp:revision>
  <cp:lastPrinted>2015-09-14T21:39:00Z</cp:lastPrinted>
  <dcterms:created xsi:type="dcterms:W3CDTF">2015-12-28T01:54:00Z</dcterms:created>
  <dcterms:modified xsi:type="dcterms:W3CDTF">2016-10-11T22:50:00Z</dcterms:modified>
</cp:coreProperties>
</file>