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93" w:rsidRDefault="00F76EAF" w:rsidP="00F76EAF">
      <w:pPr>
        <w:rPr>
          <w:b/>
        </w:rPr>
      </w:pPr>
      <w:proofErr w:type="spellStart"/>
      <w:proofErr w:type="spellEnd"/>
      <w:r>
        <w:rPr>
          <w:b/>
        </w:rPr>
        <w:t>GLOBAL SM LIMITADA</w:t>
      </w:r>
    </w:p>
    <w:p w:rsidR="004964C5" w:rsidRPr="00F76EAF" w:rsidRDefault="004964C5" w:rsidP="004964C5">
      <w:bookmarkStart w:id="0" w:name="_GoBack"/>
      <w:bookmarkEnd w:id="0"/>
      <w:r>
        <w:rPr>
          <w:b/>
        </w:rPr>
        <w:t xml:space="preserve">121, 152, 153, 158, 159, 160, 161, 163, 164, 165, 166, 167, 168, 169, 170, 171, 172, 173, 174, 175, 176, 177, 178, 179, 180, 181, 182, 183, 184, 185, </w:t>
      </w:r>
    </w:p>
    <w:p w:rsidR="004964C5" w:rsidRPr="00F76EAF" w:rsidRDefault="004964C5" w:rsidP="00F76EAF"/>
    <w:sectPr w:rsidR="004964C5" w:rsidRPr="00F76EAF" w:rsidSect="0022057F">
      <w:headerReference w:type="even" r:id="rId8"/>
      <w:footerReference w:type="even" r:id="rId9"/>
      <w:footerReference w:type="default" r:id="rId10"/>
      <w:endnotePr>
        <w:numFmt w:val="decimal"/>
      </w:endnotePr>
      <w:pgSz w:w="12242" w:h="18711" w:code="5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5C" w:rsidRDefault="00EC615C">
      <w:r>
        <w:separator/>
      </w:r>
    </w:p>
  </w:endnote>
  <w:endnote w:type="continuationSeparator" w:id="0">
    <w:p w:rsidR="00EC615C" w:rsidRDefault="00EC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E145FC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F76EAF">
      <w:rPr>
        <w:noProof/>
      </w:rPr>
      <w:t>16</w:t>
    </w:r>
    <w:r>
      <w:fldChar w:fldCharType="end"/>
    </w:r>
  </w:p>
  <w:p w:rsidR="00E145FC" w:rsidRDefault="00E145FC">
    <w:pPr>
      <w:spacing w:line="240" w:lineRule="auto"/>
    </w:pPr>
  </w:p>
  <w:p w:rsidR="00E145FC" w:rsidRDefault="00E145FC">
    <w:pPr>
      <w:spacing w:line="240" w:lineRule="auto"/>
    </w:pPr>
  </w:p>
  <w:p w:rsidR="00E145FC" w:rsidRDefault="00E145FC">
    <w:pPr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E145FC" w:rsidP="00F76EAF">
    <w:pPr>
      <w:spacing w:line="240" w:lineRule="auto"/>
    </w:pPr>
  </w:p>
  <w:p w:rsidR="00E145FC" w:rsidRDefault="00E145FC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5C" w:rsidRDefault="00EC615C">
      <w:r>
        <w:separator/>
      </w:r>
    </w:p>
  </w:footnote>
  <w:footnote w:type="continuationSeparator" w:id="0">
    <w:p w:rsidR="00EC615C" w:rsidRDefault="00EC6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2C0D74"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E145FC">
                            <w:tc>
                              <w:tcPr>
                                <w:tcW w:w="1553" w:type="dxa"/>
                              </w:tcPr>
                              <w:p w:rsidR="00E145FC" w:rsidRDefault="00E145FC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E145FC">
                            <w:tc>
                              <w:tcPr>
                                <w:tcW w:w="1553" w:type="dxa"/>
                              </w:tcPr>
                              <w:p w:rsidR="00E145FC" w:rsidRDefault="00E145FC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E145FC" w:rsidRDefault="00E145F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E145FC">
                      <w:tc>
                        <w:tcPr>
                          <w:tcW w:w="1553" w:type="dxa"/>
                        </w:tcPr>
                        <w:p w:rsidR="00E145FC" w:rsidRDefault="00E145FC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E145FC">
                      <w:tc>
                        <w:tcPr>
                          <w:tcW w:w="1553" w:type="dxa"/>
                        </w:tcPr>
                        <w:p w:rsidR="00E145FC" w:rsidRDefault="00E145FC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E145FC" w:rsidRDefault="00E145FC"/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49"/>
    <w:rsid w:val="000257BC"/>
    <w:rsid w:val="00042498"/>
    <w:rsid w:val="00044FB1"/>
    <w:rsid w:val="000560F4"/>
    <w:rsid w:val="00074E36"/>
    <w:rsid w:val="00074FA9"/>
    <w:rsid w:val="00081A67"/>
    <w:rsid w:val="000A3C1C"/>
    <w:rsid w:val="000C14DD"/>
    <w:rsid w:val="000C3B7C"/>
    <w:rsid w:val="000E08EF"/>
    <w:rsid w:val="000E378C"/>
    <w:rsid w:val="000F23E1"/>
    <w:rsid w:val="00104B24"/>
    <w:rsid w:val="001267CF"/>
    <w:rsid w:val="001767A0"/>
    <w:rsid w:val="00195FEC"/>
    <w:rsid w:val="00196FFF"/>
    <w:rsid w:val="001A12FD"/>
    <w:rsid w:val="001B06D5"/>
    <w:rsid w:val="001B4AF4"/>
    <w:rsid w:val="001C17A0"/>
    <w:rsid w:val="001D1B5D"/>
    <w:rsid w:val="001E5706"/>
    <w:rsid w:val="001F4D8B"/>
    <w:rsid w:val="002123A2"/>
    <w:rsid w:val="0022057F"/>
    <w:rsid w:val="0023502B"/>
    <w:rsid w:val="002732C2"/>
    <w:rsid w:val="002C0D74"/>
    <w:rsid w:val="002E76B9"/>
    <w:rsid w:val="002F0810"/>
    <w:rsid w:val="002F15CE"/>
    <w:rsid w:val="00330A60"/>
    <w:rsid w:val="003374B9"/>
    <w:rsid w:val="00343556"/>
    <w:rsid w:val="003610CD"/>
    <w:rsid w:val="00364CE5"/>
    <w:rsid w:val="003716A2"/>
    <w:rsid w:val="00384781"/>
    <w:rsid w:val="003849B4"/>
    <w:rsid w:val="00385E59"/>
    <w:rsid w:val="003877F3"/>
    <w:rsid w:val="00393B44"/>
    <w:rsid w:val="003953A7"/>
    <w:rsid w:val="003A3BF1"/>
    <w:rsid w:val="003A7C58"/>
    <w:rsid w:val="003B4D8A"/>
    <w:rsid w:val="003B7BA3"/>
    <w:rsid w:val="003C5C8A"/>
    <w:rsid w:val="003E27DD"/>
    <w:rsid w:val="00407762"/>
    <w:rsid w:val="0041538A"/>
    <w:rsid w:val="00417CD6"/>
    <w:rsid w:val="00427A66"/>
    <w:rsid w:val="00434670"/>
    <w:rsid w:val="00436BD9"/>
    <w:rsid w:val="00445A47"/>
    <w:rsid w:val="00450451"/>
    <w:rsid w:val="00495B93"/>
    <w:rsid w:val="0049600B"/>
    <w:rsid w:val="004964C5"/>
    <w:rsid w:val="004D03B1"/>
    <w:rsid w:val="004E47E3"/>
    <w:rsid w:val="004E5E1F"/>
    <w:rsid w:val="005000C7"/>
    <w:rsid w:val="00504E3D"/>
    <w:rsid w:val="00514B49"/>
    <w:rsid w:val="00523734"/>
    <w:rsid w:val="00524F94"/>
    <w:rsid w:val="00525C49"/>
    <w:rsid w:val="0056709D"/>
    <w:rsid w:val="005702C0"/>
    <w:rsid w:val="005751B7"/>
    <w:rsid w:val="005A35AE"/>
    <w:rsid w:val="005A5A2B"/>
    <w:rsid w:val="005B2572"/>
    <w:rsid w:val="005C0FB6"/>
    <w:rsid w:val="00605696"/>
    <w:rsid w:val="006128F2"/>
    <w:rsid w:val="00623858"/>
    <w:rsid w:val="00630958"/>
    <w:rsid w:val="00636A03"/>
    <w:rsid w:val="006450DF"/>
    <w:rsid w:val="00681E3E"/>
    <w:rsid w:val="006A3D99"/>
    <w:rsid w:val="006C4159"/>
    <w:rsid w:val="006D1A84"/>
    <w:rsid w:val="006D7EBE"/>
    <w:rsid w:val="00712F69"/>
    <w:rsid w:val="00715EFB"/>
    <w:rsid w:val="00720116"/>
    <w:rsid w:val="00730043"/>
    <w:rsid w:val="007330EF"/>
    <w:rsid w:val="00744A7F"/>
    <w:rsid w:val="00790A21"/>
    <w:rsid w:val="007917DF"/>
    <w:rsid w:val="00843BB5"/>
    <w:rsid w:val="008543ED"/>
    <w:rsid w:val="0087430F"/>
    <w:rsid w:val="008A7B60"/>
    <w:rsid w:val="008D574A"/>
    <w:rsid w:val="008E5E7A"/>
    <w:rsid w:val="00905036"/>
    <w:rsid w:val="0093276E"/>
    <w:rsid w:val="0093460F"/>
    <w:rsid w:val="00951848"/>
    <w:rsid w:val="00952FC1"/>
    <w:rsid w:val="009B230E"/>
    <w:rsid w:val="009D4B18"/>
    <w:rsid w:val="009F611E"/>
    <w:rsid w:val="00A123F5"/>
    <w:rsid w:val="00A23970"/>
    <w:rsid w:val="00A272F3"/>
    <w:rsid w:val="00A40151"/>
    <w:rsid w:val="00A437C3"/>
    <w:rsid w:val="00A66C2F"/>
    <w:rsid w:val="00A74A6A"/>
    <w:rsid w:val="00AA2F81"/>
    <w:rsid w:val="00AA30F3"/>
    <w:rsid w:val="00AB3E39"/>
    <w:rsid w:val="00AB6C2B"/>
    <w:rsid w:val="00AC5AED"/>
    <w:rsid w:val="00AD3EAC"/>
    <w:rsid w:val="00AD585E"/>
    <w:rsid w:val="00AF7C9B"/>
    <w:rsid w:val="00B11B6E"/>
    <w:rsid w:val="00B1224D"/>
    <w:rsid w:val="00B55980"/>
    <w:rsid w:val="00B6481A"/>
    <w:rsid w:val="00B70620"/>
    <w:rsid w:val="00B74727"/>
    <w:rsid w:val="00BA30FF"/>
    <w:rsid w:val="00BA6A74"/>
    <w:rsid w:val="00BD541A"/>
    <w:rsid w:val="00BE0058"/>
    <w:rsid w:val="00BE16AE"/>
    <w:rsid w:val="00BF07A8"/>
    <w:rsid w:val="00C1675A"/>
    <w:rsid w:val="00C243B8"/>
    <w:rsid w:val="00C27DC5"/>
    <w:rsid w:val="00C44FE7"/>
    <w:rsid w:val="00C47998"/>
    <w:rsid w:val="00C66852"/>
    <w:rsid w:val="00C832BB"/>
    <w:rsid w:val="00C85FFE"/>
    <w:rsid w:val="00C970E0"/>
    <w:rsid w:val="00CC0569"/>
    <w:rsid w:val="00CD60A1"/>
    <w:rsid w:val="00CE1776"/>
    <w:rsid w:val="00D31F62"/>
    <w:rsid w:val="00D44A90"/>
    <w:rsid w:val="00D4545A"/>
    <w:rsid w:val="00D67520"/>
    <w:rsid w:val="00D81ED7"/>
    <w:rsid w:val="00DB4904"/>
    <w:rsid w:val="00DD6FA1"/>
    <w:rsid w:val="00DD7078"/>
    <w:rsid w:val="00E06578"/>
    <w:rsid w:val="00E067E8"/>
    <w:rsid w:val="00E145FC"/>
    <w:rsid w:val="00E470C3"/>
    <w:rsid w:val="00E64450"/>
    <w:rsid w:val="00E67093"/>
    <w:rsid w:val="00E9590A"/>
    <w:rsid w:val="00E96FDD"/>
    <w:rsid w:val="00EB3235"/>
    <w:rsid w:val="00EC10EF"/>
    <w:rsid w:val="00EC615C"/>
    <w:rsid w:val="00ED74D3"/>
    <w:rsid w:val="00EF3F5C"/>
    <w:rsid w:val="00F02B6B"/>
    <w:rsid w:val="00F12C38"/>
    <w:rsid w:val="00F5724A"/>
    <w:rsid w:val="00F6511C"/>
    <w:rsid w:val="00F76EAF"/>
    <w:rsid w:val="00F802AF"/>
    <w:rsid w:val="00F906F4"/>
    <w:rsid w:val="00F95190"/>
    <w:rsid w:val="00F97CD8"/>
    <w:rsid w:val="00FA1B9B"/>
    <w:rsid w:val="00FC0419"/>
    <w:rsid w:val="00FC5437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21"/>
    <w:pPr>
      <w:widowControl w:val="0"/>
      <w:spacing w:line="480" w:lineRule="exact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790A21"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rsid w:val="00790A21"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qFormat/>
    <w:rsid w:val="00BE0058"/>
    <w:pPr>
      <w:keepNext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90A2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90A21"/>
    <w:pPr>
      <w:tabs>
        <w:tab w:val="center" w:pos="4252"/>
        <w:tab w:val="right" w:pos="8504"/>
      </w:tabs>
    </w:pPr>
  </w:style>
  <w:style w:type="character" w:styleId="Hipervnculo">
    <w:name w:val="Hyperlink"/>
    <w:semiHidden/>
    <w:rsid w:val="00BE0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21"/>
    <w:pPr>
      <w:widowControl w:val="0"/>
      <w:spacing w:line="480" w:lineRule="exact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790A21"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rsid w:val="00790A21"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qFormat/>
    <w:rsid w:val="00BE0058"/>
    <w:pPr>
      <w:keepNext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90A2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90A21"/>
    <w:pPr>
      <w:tabs>
        <w:tab w:val="center" w:pos="4252"/>
        <w:tab w:val="right" w:pos="8504"/>
      </w:tabs>
    </w:pPr>
  </w:style>
  <w:style w:type="character" w:styleId="Hipervnculo">
    <w:name w:val="Hyperlink"/>
    <w:semiHidden/>
    <w:rsid w:val="00BE0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CONTRATO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615A3-102F-4596-9705-94036D1D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CONTRATO_MARCO.dotx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36</CharactersWithSpaces>
  <SharedDoc>false</SharedDoc>
  <HLinks>
    <vt:vector size="6" baseType="variant">
      <vt:variant>
        <vt:i4>196653</vt:i4>
      </vt:variant>
      <vt:variant>
        <vt:i4>0</vt:i4>
      </vt:variant>
      <vt:variant>
        <vt:i4>0</vt:i4>
      </vt:variant>
      <vt:variant>
        <vt:i4>5</vt:i4>
      </vt:variant>
      <vt:variant>
        <vt:lpwstr>mailto:contacto@finansu.cl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Vector</dc:creator>
  <cp:lastModifiedBy>Jorge</cp:lastModifiedBy>
  <cp:revision>12</cp:revision>
  <cp:lastPrinted>2015-09-14T21:39:00Z</cp:lastPrinted>
  <dcterms:created xsi:type="dcterms:W3CDTF">2015-12-28T01:54:00Z</dcterms:created>
  <dcterms:modified xsi:type="dcterms:W3CDTF">2017-01-17T00:39:00Z</dcterms:modified>
</cp:coreProperties>
</file>