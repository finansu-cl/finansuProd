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877EF">
      <w:pPr>
        <w:ind w:left="1416" w:hanging="1416"/>
        <w:jc w:val="center"/>
        <w:rPr>
          <w:b/>
        </w:rPr>
      </w:pPr>
      <w:r w:rsidRPr="00FE1212">
        <w:rPr>
          <w:b/>
        </w:rPr>
        <w:t>CESION DE CREDITOS Y MANDATO IRREVOCABLE ESPECIAL</w:t>
      </w:r>
    </w:p>
    <w:p w:rsidR="00601057" w:rsidRDefault="00601057" w:rsidP="000877EF">
      <w:pPr>
        <w:jc w:val="center"/>
        <w:rPr>
          <w:b/>
        </w:rPr>
      </w:pPr>
      <w:r w:rsidRPr="00FE1212">
        <w:rPr>
          <w:b/>
        </w:rPr>
        <w:t>A</w:t>
      </w:r>
    </w:p>
    <w:p w:rsidR="00CE7725" w:rsidRPr="00CE7725" w:rsidRDefault="00814952" w:rsidP="000877EF">
      <w:pPr>
        <w:jc w:val="center"/>
        <w:rPr>
          <w:b/>
        </w:rPr>
      </w:pPr>
      <w:proofErr w:type="spellStart"/>
      <w:proofErr w:type="spellEnd"/>
      <w:r>
        <w:rPr>
          <w:b/>
        </w:rPr>
        <w:t>MARCO ANTONIO AVILA MERINO SpA|</w:t>
      </w:r>
    </w:p>
    <w:p w:rsidR="00330F46" w:rsidRDefault="00330F46" w:rsidP="000877EF">
      <w:pPr>
        <w:jc w:val="both"/>
      </w:pPr>
    </w:p>
    <w:p w:rsidR="00CC7599" w:rsidRPr="000877EF" w:rsidRDefault="00601057" w:rsidP="000877EF">
      <w:pPr>
        <w:jc w:val="both"/>
        <w:rPr>
          <w:b/>
        </w:rPr>
      </w:pPr>
      <w:r w:rsidRPr="00E9590A">
        <w:t xml:space="preserve">En Santiago de Chile, a </w:t>
      </w:r>
      <w:proofErr w:type="spellStart"/>
      <w:proofErr w:type="spellEnd"/>
      <w:r>
        <w:t>08 octubre de 2016</w:t>
      </w:r>
      <w:bookmarkStart w:id="0" w:name="_GoBack"/>
      <w:bookmarkEnd w:id="0"/>
      <w:r w:rsidR="00FE1212" w:rsidRPr="002010E6">
        <w:t>,</w:t>
      </w:r>
      <w:r w:rsidR="00092FB1" w:rsidRPr="002010E6">
        <w:t xml:space="preserve"> entre</w:t>
      </w:r>
      <w:r w:rsidR="006C40D2" w:rsidRPr="002010E6">
        <w:rPr>
          <w:b/>
        </w:rPr>
        <w:t xml:space="preserve"> </w:t>
      </w:r>
      <w:proofErr w:type="spellStart"/>
      <w:proofErr w:type="spellEnd"/>
      <w:r>
        <w:rPr>
          <w:b/>
        </w:rPr>
        <w:t>MARCO ANTONIO AVILA MERINO SpA|</w:t>
      </w:r>
      <w:r w:rsidR="00CE7725">
        <w:rPr>
          <w:b/>
        </w:rPr>
        <w:fldChar w:fldCharType="begin"/>
      </w:r>
      <w:r w:rsidR="00CE7725">
        <w:rPr>
          <w:b/>
        </w:rPr>
        <w:instrText xml:space="preserve"> MERGEFIELD  NombreCliente  \* MERGEFORMAT </w:instrText>
      </w:r>
      <w:r w:rsidR="00CE7725">
        <w:rPr>
          <w:b/>
        </w:rPr>
        <w:fldChar w:fldCharType="end"/>
      </w:r>
      <w:r w:rsidR="00237E55" w:rsidRPr="00EB04A6">
        <w:rPr>
          <w:rFonts w:eastAsia="Times New Roman" w:cs="Tahoma"/>
          <w:b/>
          <w:snapToGrid w:val="0"/>
          <w:spacing w:val="10"/>
          <w:lang w:eastAsia="es-ES"/>
        </w:rPr>
        <w:t>,</w:t>
      </w:r>
      <w:r w:rsidR="00C1777F" w:rsidRPr="00EB04A6">
        <w:rPr>
          <w:rFonts w:eastAsia="Times New Roman" w:cs="Tahoma"/>
          <w:snapToGrid w:val="0"/>
          <w:spacing w:val="10"/>
          <w:lang w:eastAsia="es-ES"/>
        </w:rPr>
        <w:t xml:space="preserve"> </w:t>
      </w:r>
      <w:proofErr w:type="spellStart"/>
      <w:proofErr w:type="spellEnd"/>
      <w:r>
        <w:rPr>
          <w:rFonts w:eastAsia="Times New Roman" w:cs="Tahoma"/>
          <w:snapToGrid w:val="0"/>
          <w:spacing w:val="10"/>
          <w:lang w:eastAsia="es-ES"/>
        </w:rPr>
        <w:t>Sociedad Comercial</w:t>
      </w:r>
      <w:r w:rsidR="005E3D43">
        <w:rPr>
          <w:rFonts w:eastAsia="Times New Roman" w:cs="Tahoma"/>
          <w:snapToGrid w:val="0"/>
          <w:spacing w:val="10"/>
          <w:lang w:eastAsia="es-ES"/>
        </w:rPr>
        <w:t xml:space="preserve"> </w:t>
      </w:r>
      <w:r w:rsidR="00237E55" w:rsidRPr="002010E6">
        <w:rPr>
          <w:rFonts w:eastAsia="Times New Roman" w:cs="Tahoma"/>
          <w:snapToGrid w:val="0"/>
          <w:spacing w:val="10"/>
          <w:lang w:eastAsia="es-ES"/>
        </w:rPr>
        <w:t xml:space="preserve">del </w:t>
      </w:r>
      <w:r w:rsidR="00C12947" w:rsidRPr="002010E6">
        <w:rPr>
          <w:rFonts w:eastAsia="Times New Roman" w:cs="Tahoma"/>
          <w:snapToGrid w:val="0"/>
          <w:spacing w:val="10"/>
          <w:lang w:eastAsia="es-ES"/>
        </w:rPr>
        <w:t>giro</w:t>
      </w:r>
      <w:r w:rsidR="006C40D2" w:rsidRPr="002010E6">
        <w:rPr>
          <w:rFonts w:eastAsia="Times New Roman" w:cs="Tahoma"/>
          <w:snapToGrid w:val="0"/>
          <w:spacing w:val="10"/>
          <w:lang w:eastAsia="es-ES"/>
        </w:rPr>
        <w:t xml:space="preserve"> </w:t>
      </w:r>
      <w:r w:rsidR="00227424" w:rsidRPr="002010E6">
        <w:rPr>
          <w:rFonts w:eastAsia="Times New Roman" w:cs="Tahoma"/>
          <w:snapToGrid w:val="0"/>
          <w:spacing w:val="10"/>
          <w:lang w:eastAsia="es-ES"/>
        </w:rPr>
        <w:t>de</w:t>
      </w:r>
      <w:r w:rsidR="00965AD2">
        <w:rPr>
          <w:rFonts w:eastAsia="Times New Roman" w:cs="Tahoma"/>
          <w:snapToGrid w:val="0"/>
          <w:spacing w:val="10"/>
          <w:lang w:eastAsia="es-ES"/>
        </w:rPr>
        <w:t xml:space="preserve"> </w:t>
      </w:r>
      <w:proofErr w:type="spellStart"/>
      <w:proofErr w:type="spellEnd"/>
      <w:r>
        <w:rPr>
          <w:rFonts w:eastAsia="Times New Roman" w:cs="Tahoma"/>
          <w:snapToGrid w:val="0"/>
          <w:spacing w:val="10"/>
          <w:lang w:eastAsia="es-ES"/>
        </w:rPr>
        <w:t>Servicio de mantención, repuestos de vehículos y equipos en terreno</w:t>
      </w:r>
      <w:r w:rsidR="007A4CE0" w:rsidRPr="00EB04A6">
        <w:rPr>
          <w:rFonts w:eastAsia="Times New Roman" w:cs="Tahoma"/>
          <w:snapToGrid w:val="0"/>
          <w:spacing w:val="10"/>
          <w:lang w:eastAsia="es-ES"/>
        </w:rPr>
        <w:t>,</w:t>
      </w:r>
      <w:r w:rsidR="008E5D8C" w:rsidRPr="00EB04A6">
        <w:rPr>
          <w:rFonts w:eastAsia="Times New Roman" w:cs="Tahoma"/>
          <w:snapToGrid w:val="0"/>
          <w:spacing w:val="10"/>
          <w:lang w:eastAsia="es-ES"/>
        </w:rPr>
        <w:t xml:space="preserve"> </w:t>
      </w:r>
      <w:r w:rsidR="00237E55" w:rsidRPr="002010E6">
        <w:rPr>
          <w:rFonts w:eastAsia="Times New Roman" w:cs="Tahoma"/>
          <w:snapToGrid w:val="0"/>
          <w:spacing w:val="10"/>
          <w:lang w:eastAsia="es-ES"/>
        </w:rPr>
        <w:t>Rol Único Tributario número</w:t>
      </w:r>
      <w:r w:rsidR="00FE129F">
        <w:rPr>
          <w:rFonts w:eastAsia="Times New Roman" w:cs="Tahoma"/>
          <w:snapToGrid w:val="0"/>
          <w:spacing w:val="10"/>
          <w:lang w:eastAsia="es-ES"/>
        </w:rPr>
        <w:t xml:space="preserve"> </w:t>
      </w:r>
      <w:proofErr w:type="spellStart"/>
      <w:proofErr w:type="spellEnd"/>
      <w:r>
        <w:rPr>
          <w:rFonts w:eastAsia="Times New Roman" w:cs="Tahoma"/>
          <w:snapToGrid w:val="0"/>
          <w:spacing w:val="10"/>
          <w:lang w:eastAsia="es-ES"/>
        </w:rPr>
        <w:t>76.426.995-0</w:t>
      </w:r>
      <w:r w:rsidR="00B470E4" w:rsidRPr="00EB04A6">
        <w:rPr>
          <w:rFonts w:eastAsia="Times New Roman" w:cs="Tahoma"/>
          <w:b/>
          <w:snapToGrid w:val="0"/>
          <w:spacing w:val="10"/>
          <w:lang w:eastAsia="es-ES"/>
        </w:rPr>
        <w:t>,</w:t>
      </w:r>
      <w:r w:rsidR="006C40D2" w:rsidRPr="005E3D43">
        <w:rPr>
          <w:rFonts w:eastAsia="Times New Roman" w:cs="Tahoma"/>
          <w:b/>
          <w:snapToGrid w:val="0"/>
          <w:spacing w:val="10"/>
          <w:lang w:eastAsia="es-ES"/>
        </w:rPr>
        <w:t xml:space="preserve"> </w:t>
      </w:r>
      <w:r w:rsidRPr="002010E6">
        <w:t>representada por</w:t>
      </w:r>
      <w:r w:rsidR="00C32164">
        <w:t xml:space="preserve"> </w:t>
      </w:r>
      <w:proofErr w:type="spellStart"/>
      <w:proofErr w:type="spellEnd"/>
      <w:r>
        <w:t xml:space="preserve">don MARCO AVILA, Chileno, casado, factor de comercio, Cédula Nacional de identidad número once millones uno cientos cincuenta y nueve mil novecientoscinco guion K </w:t>
      </w:r>
      <w:r w:rsidR="007B5E53" w:rsidRPr="00EB04A6">
        <w:t xml:space="preserve">, </w:t>
      </w:r>
      <w:proofErr w:type="spellStart"/>
      <w:proofErr w:type="spellEnd"/>
      <w:r>
        <w:t>domiciliado</w:t>
      </w:r>
      <w:r w:rsidR="00237E55" w:rsidRPr="005E3D43">
        <w:rPr>
          <w:rFonts w:eastAsia="Times New Roman" w:cs="Tahoma"/>
          <w:snapToGrid w:val="0"/>
          <w:spacing w:val="10"/>
          <w:lang w:eastAsia="es-ES"/>
        </w:rPr>
        <w:t xml:space="preserve"> en</w:t>
      </w:r>
      <w:r w:rsidR="006C40D2" w:rsidRPr="005E3D43">
        <w:rPr>
          <w:rFonts w:eastAsia="Times New Roman" w:cs="Tahoma"/>
          <w:b/>
          <w:snapToGrid w:val="0"/>
          <w:spacing w:val="10"/>
          <w:lang w:eastAsia="es-ES"/>
        </w:rPr>
        <w:t xml:space="preserve"> </w:t>
      </w:r>
      <w:proofErr w:type="spellStart"/>
      <w:proofErr w:type="spellEnd"/>
      <w:r>
        <w:rPr>
          <w:rFonts w:eastAsia="Times New Roman" w:cs="Tahoma"/>
          <w:b/>
          <w:snapToGrid w:val="0"/>
          <w:spacing w:val="10"/>
          <w:lang w:eastAsia="es-ES"/>
        </w:rPr>
        <w:t>JOSE MIGUE CARRERA N° 13347 comuna San Miguel, Santiago</w:t>
      </w:r>
      <w:r w:rsidR="00B470E4">
        <w:rPr>
          <w:rFonts w:eastAsia="Times New Roman" w:cs="Tahoma"/>
          <w:b/>
          <w:snapToGrid w:val="0"/>
          <w:spacing w:val="10"/>
          <w:lang w:eastAsia="es-ES"/>
        </w:rPr>
        <w:t>,</w:t>
      </w:r>
      <w:r w:rsidRPr="00E9590A">
        <w:t xml:space="preserve"> por una parte; y por la otra </w:t>
      </w:r>
      <w:r w:rsidRPr="00E9590A">
        <w:rPr>
          <w:b/>
        </w:rPr>
        <w:t xml:space="preserve">FINANSU </w:t>
      </w:r>
      <w:proofErr w:type="spellStart"/>
      <w:r w:rsidR="00AD57CD">
        <w:rPr>
          <w:b/>
        </w:rPr>
        <w:t>SpA</w:t>
      </w:r>
      <w:proofErr w:type="spellEnd"/>
      <w:r w:rsidRPr="00E9590A">
        <w:t xml:space="preserve">, en adelante indistintamente </w:t>
      </w:r>
      <w:r w:rsidR="00E90060">
        <w:rPr>
          <w:b/>
        </w:rPr>
        <w:t>“</w:t>
      </w:r>
      <w:r w:rsidR="004474BC">
        <w:rPr>
          <w:b/>
        </w:rPr>
        <w:t>SERVICIOS FINANC</w:t>
      </w:r>
      <w:r w:rsidRPr="00E9590A">
        <w:rPr>
          <w:b/>
        </w:rPr>
        <w:t xml:space="preserve">IEROS SUMAR </w:t>
      </w:r>
      <w:proofErr w:type="spellStart"/>
      <w:r w:rsidR="00AD57CD">
        <w:rPr>
          <w:b/>
        </w:rPr>
        <w:t>SpA</w:t>
      </w:r>
      <w:proofErr w:type="spellEnd"/>
      <w:r w:rsidRPr="00E9590A">
        <w:rPr>
          <w:b/>
        </w:rPr>
        <w:t>”</w:t>
      </w:r>
      <w:r w:rsidRPr="00E9590A">
        <w:t>, persona jurídica del giro de su den</w:t>
      </w:r>
      <w:r w:rsidR="000877EF">
        <w:t>ominación, Rol Único Tributario</w:t>
      </w:r>
      <w:r w:rsidR="001E1035">
        <w:t xml:space="preserve"> </w:t>
      </w:r>
      <w:r w:rsidRPr="00E9590A">
        <w:t>N</w:t>
      </w:r>
      <w:r w:rsidR="00521A01" w:rsidRPr="00E9590A">
        <w:t>° 76.472.151-9</w:t>
      </w:r>
      <w:r w:rsidRPr="00E9590A">
        <w:t>, en adelante "el factor" o "la cesionaria", representada por don</w:t>
      </w:r>
      <w:r w:rsidR="00521A01" w:rsidRPr="00E9590A">
        <w:rPr>
          <w:rFonts w:cs="Tahoma"/>
          <w:b/>
          <w:spacing w:val="10"/>
        </w:rPr>
        <w:t xml:space="preserve"> WILLIAM SUMAR CONCHA, chileno</w:t>
      </w:r>
      <w:r w:rsidR="00521A01" w:rsidRPr="00E9590A">
        <w:rPr>
          <w:rFonts w:cs="Tahoma"/>
          <w:spacing w:val="10"/>
        </w:rPr>
        <w:t xml:space="preserve">, </w:t>
      </w:r>
      <w:r w:rsidR="00521A01" w:rsidRPr="00E9590A">
        <w:rPr>
          <w:rFonts w:cs="Tahoma"/>
          <w:b/>
          <w:spacing w:val="10"/>
        </w:rPr>
        <w:t>soltero, abogado</w:t>
      </w:r>
      <w:r w:rsidR="00521A01" w:rsidRPr="00E9590A">
        <w:rPr>
          <w:rFonts w:cs="Tahoma"/>
          <w:spacing w:val="10"/>
        </w:rPr>
        <w:t xml:space="preserve">, </w:t>
      </w:r>
      <w:r w:rsidR="00521A01" w:rsidRPr="00E9590A">
        <w:rPr>
          <w:rFonts w:cs="Tahoma"/>
          <w:b/>
          <w:spacing w:val="10"/>
        </w:rPr>
        <w:t>Cédula Nacional de identidad número</w:t>
      </w:r>
      <w:r w:rsidRPr="00E9590A">
        <w:rPr>
          <w:b/>
        </w:rPr>
        <w:t>, cédula nacional de identid</w:t>
      </w:r>
      <w:r w:rsidR="00521A01" w:rsidRPr="00E9590A">
        <w:rPr>
          <w:b/>
        </w:rPr>
        <w:t>ad</w:t>
      </w:r>
      <w:r w:rsidR="00627D67">
        <w:t xml:space="preserve"> número </w:t>
      </w:r>
      <w:r w:rsidR="00894B39">
        <w:rPr>
          <w:b/>
        </w:rPr>
        <w:t>15.959.040-2</w:t>
      </w:r>
      <w:r w:rsidR="00894B39" w:rsidRPr="00E9590A">
        <w:t xml:space="preserve">, </w:t>
      </w:r>
      <w:r w:rsidR="00894B39" w:rsidRPr="00073D6C">
        <w:t>ambos domiciliados en Napoleón 3037, Oficina 73,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0877EF">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0877EF">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proofErr w:type="spellStart"/>
      <w:r w:rsidR="00AD57CD">
        <w:rPr>
          <w:b/>
        </w:rPr>
        <w:t>SpA</w:t>
      </w:r>
      <w:proofErr w:type="spellEnd"/>
      <w:r>
        <w:t xml:space="preserve"> A mayor abundamiento, e</w:t>
      </w:r>
      <w:r w:rsidR="00CC7599">
        <w:t xml:space="preserve">l cliente desde ya libera a FINANSU </w:t>
      </w:r>
      <w:proofErr w:type="spellStart"/>
      <w:r w:rsidR="00AD57CD">
        <w:rPr>
          <w:b/>
        </w:rPr>
        <w:t>SpA</w:t>
      </w:r>
      <w:proofErr w:type="spellEnd"/>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w:t>
      </w:r>
      <w:r w:rsidR="00627D67">
        <w:t xml:space="preserve">s contenidas en el contrato de </w:t>
      </w:r>
      <w:proofErr w:type="spellStart"/>
      <w:r w:rsidR="00627D67">
        <w:t>f</w:t>
      </w:r>
      <w:r>
        <w:t>actoring</w:t>
      </w:r>
      <w:proofErr w:type="spellEnd"/>
      <w:r>
        <w:t xml:space="preserve"> suscrito entre ellas, mediante </w:t>
      </w:r>
      <w:r w:rsidRPr="00845C5F">
        <w:t>escritura públi</w:t>
      </w:r>
      <w:r w:rsidR="00D40AF8" w:rsidRPr="00845C5F">
        <w:t xml:space="preserve">ca de fecha </w:t>
      </w:r>
      <w:r w:rsidR="000F364C">
        <w:t xml:space="preserve">de fecha </w:t>
      </w:r>
      <w:r w:rsidR="000F364C" w:rsidRPr="00011F98">
        <w:t>05 de Octubre del 2015</w:t>
      </w:r>
      <w:r>
        <w:t xml:space="preserve">, </w:t>
      </w:r>
      <w:r w:rsidR="00A10293" w:rsidRPr="00002869">
        <w:t>otorgada en la Notaria de Alberto Mozo Aguilar, a cargo de don Alberto Mozo Aguilar</w:t>
      </w:r>
      <w:r>
        <w:t xml:space="preserve">, el que se considera parte integrante del presente contrato, para todos los efectos legales. </w:t>
      </w:r>
    </w:p>
    <w:p w:rsidR="00CC7599" w:rsidRDefault="00601057" w:rsidP="000877EF">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0877EF">
      <w:pPr>
        <w:jc w:val="both"/>
      </w:pPr>
      <w:r w:rsidRPr="00CC7599">
        <w:rPr>
          <w:b/>
        </w:rPr>
        <w:lastRenderedPageBreak/>
        <w:t>CUARTO:</w:t>
      </w:r>
      <w:r>
        <w:t xml:space="preserve"> Por el presente contrato el cliente cede y transfiere a</w:t>
      </w:r>
      <w:r w:rsidR="00521A01" w:rsidRPr="00521A01">
        <w:t xml:space="preserve"> </w:t>
      </w:r>
      <w:r w:rsidR="00521A01" w:rsidRPr="00E37FDF">
        <w:t xml:space="preserve">SERVICIOS FINANCIEROS SUMAR </w:t>
      </w:r>
      <w:proofErr w:type="spellStart"/>
      <w:r w:rsidR="00AD57CD">
        <w:rPr>
          <w:b/>
        </w:rPr>
        <w:t>SpA</w:t>
      </w:r>
      <w:proofErr w:type="spellEnd"/>
      <w:r>
        <w:t xml:space="preserve"> todos y cada uno de los créditos emanados de las facturas señaladas en la cláusula primera precedente, declarando esta última aceptarlas y adquirirlas para sí.- </w:t>
      </w:r>
    </w:p>
    <w:p w:rsidR="00CC7599" w:rsidRPr="00DC2356" w:rsidRDefault="00601057" w:rsidP="000877EF">
      <w:pPr>
        <w:jc w:val="both"/>
        <w:rPr>
          <w:b/>
        </w:rPr>
      </w:pPr>
      <w:r w:rsidRPr="00CC7599">
        <w:rPr>
          <w:b/>
        </w:rPr>
        <w:t>QUINTO:</w:t>
      </w:r>
      <w:r>
        <w:t xml:space="preserve"> </w:t>
      </w:r>
      <w:r w:rsidRPr="002010E6">
        <w:t>El precio de la cesión asciende</w:t>
      </w:r>
      <w:r w:rsidR="00D40AF8" w:rsidRPr="002010E6">
        <w:t xml:space="preserve"> a la suma de </w:t>
      </w:r>
      <w:r w:rsidR="002423C7" w:rsidRPr="00910A7B">
        <w:rPr>
          <w:b/>
        </w:rPr>
        <w:t>$</w:t>
      </w:r>
      <w:proofErr w:type="spellStart"/>
      <w:proofErr w:type="spellEnd"/>
      <w:r>
        <w:rPr>
          <w:b/>
        </w:rPr>
        <w:t>1.953.504,00</w:t>
      </w:r>
      <w:r w:rsidR="00DC2356" w:rsidRPr="00910A7B">
        <w:rPr>
          <w:b/>
        </w:rPr>
        <w:t xml:space="preserve"> </w:t>
      </w:r>
      <w:r w:rsidRPr="002010E6">
        <w:rPr>
          <w:b/>
        </w:rPr>
        <w:t>pesos</w:t>
      </w:r>
      <w:r w:rsidRPr="00F90EB3">
        <w:t xml:space="preserve">, </w:t>
      </w:r>
      <w:r w:rsidR="00D40AF8" w:rsidRPr="00F90EB3">
        <w:t>en</w:t>
      </w:r>
      <w:r w:rsidR="00D40AF8">
        <w:t xml:space="preserve"> </w:t>
      </w:r>
      <w:r>
        <w:t>moneda legal. Dicho precio está determinado por la suma de los montos líquidos que corresponde pagar por las facturas enumeradas en la cláusula primera precedente, las que para ese efecto se consideran</w:t>
      </w:r>
      <w:r w:rsidR="00BD05C4">
        <w:t xml:space="preserve"> a un </w:t>
      </w:r>
      <w:r w:rsidR="00DC2356">
        <w:t>100%</w:t>
      </w:r>
      <w:r>
        <w:t xml:space="preserve"> de su valor nominal.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proofErr w:type="spellStart"/>
      <w:r w:rsidR="00AD57CD">
        <w:rPr>
          <w:b/>
        </w:rPr>
        <w:t>SpA</w:t>
      </w:r>
      <w:proofErr w:type="spellEnd"/>
      <w:r>
        <w:t xml:space="preserve">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proofErr w:type="spellStart"/>
      <w:r w:rsidR="00AD57CD">
        <w:rPr>
          <w:b/>
        </w:rPr>
        <w:t>SpA</w:t>
      </w:r>
      <w:proofErr w:type="spellEnd"/>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proofErr w:type="spellStart"/>
      <w:r w:rsidR="00AD57CD">
        <w:rPr>
          <w:b/>
        </w:rPr>
        <w:t>SpA</w:t>
      </w:r>
      <w:proofErr w:type="spellEnd"/>
      <w:r>
        <w:t xml:space="preserve">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0877EF">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proofErr w:type="spellStart"/>
      <w:r w:rsidR="00AD57CD">
        <w:rPr>
          <w:b/>
        </w:rPr>
        <w:t>SpA</w:t>
      </w:r>
      <w:proofErr w:type="spellEnd"/>
      <w:r>
        <w:t xml:space="preserve"> A mayor abundamiento, el cliente declara que desde ya libera a </w:t>
      </w:r>
      <w:r w:rsidR="00CC7599">
        <w:t xml:space="preserve">FINANSU </w:t>
      </w:r>
      <w:proofErr w:type="spellStart"/>
      <w:r w:rsidR="00AD57CD">
        <w:rPr>
          <w:b/>
        </w:rPr>
        <w:t>SpA</w:t>
      </w:r>
      <w:proofErr w:type="spellEnd"/>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0877EF">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proofErr w:type="spellStart"/>
      <w:r w:rsidR="00AD57CD">
        <w:rPr>
          <w:b/>
        </w:rPr>
        <w:t>SpA</w:t>
      </w:r>
      <w:proofErr w:type="spellEnd"/>
      <w:r w:rsidR="00CC7599">
        <w:t xml:space="preserve"> </w:t>
      </w:r>
      <w:r>
        <w:t xml:space="preserve">copia de las guías de entrega de las mercaderías a que se refieren las facturas indicadas en la cláusula primera precedente, firmadas por los respectivos deudores. También queda prohibido al cliente emitir notas de crédito o de débito, con posterioridad a esta fecha.- </w:t>
      </w:r>
    </w:p>
    <w:p w:rsidR="00CC7599" w:rsidRDefault="00601057" w:rsidP="000877EF">
      <w:pPr>
        <w:jc w:val="both"/>
      </w:pPr>
      <w:r w:rsidRPr="00CC7599">
        <w:rPr>
          <w:b/>
        </w:rPr>
        <w:lastRenderedPageBreak/>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proofErr w:type="spellStart"/>
      <w:r w:rsidR="00AD57CD">
        <w:rPr>
          <w:b/>
        </w:rPr>
        <w:t>SpA</w:t>
      </w:r>
      <w:proofErr w:type="spellEnd"/>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proofErr w:type="spellStart"/>
      <w:r w:rsidR="00AD57CD">
        <w:rPr>
          <w:b/>
        </w:rPr>
        <w:t>SpA</w:t>
      </w:r>
      <w:proofErr w:type="spellEnd"/>
      <w:r>
        <w:t>, por tal razón, se entenderá que el cliente se ha apropiado de dineros o efectos que son de propiedad de</w:t>
      </w:r>
      <w:r w:rsidR="00CC7599" w:rsidRPr="00CC7599">
        <w:t xml:space="preserve"> </w:t>
      </w:r>
      <w:r w:rsidR="00CC7599">
        <w:t xml:space="preserve">FINANSU </w:t>
      </w:r>
      <w:proofErr w:type="spellStart"/>
      <w:r w:rsidR="00AD57CD">
        <w:rPr>
          <w:b/>
        </w:rPr>
        <w:t>SpA</w:t>
      </w:r>
      <w:proofErr w:type="spellEnd"/>
      <w:r>
        <w:t xml:space="preserve">, incurriendo así en el delito de apropiación indebida, contemplado en el N° 1 uno artículo 470 del Código Penal.- </w:t>
      </w:r>
    </w:p>
    <w:p w:rsidR="00CC7599" w:rsidRDefault="00601057" w:rsidP="000877EF">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proofErr w:type="spellStart"/>
      <w:r w:rsidR="00AD57CD">
        <w:rPr>
          <w:b/>
        </w:rPr>
        <w:t>SpA</w:t>
      </w:r>
      <w:proofErr w:type="spellEnd"/>
      <w:r>
        <w:t>, c</w:t>
      </w:r>
      <w:r w:rsidR="00CC7599">
        <w:t xml:space="preserve">on domicilio en Dr. </w:t>
      </w:r>
      <w:proofErr w:type="spellStart"/>
      <w:r w:rsidR="00CC7599">
        <w:t>Sótero</w:t>
      </w:r>
      <w:proofErr w:type="spellEnd"/>
      <w:r w:rsidR="00CC7599">
        <w:t xml:space="preserve"> del Río, 508, oficina 903, Comuna de Santiago</w:t>
      </w:r>
      <w:r>
        <w:t>,</w:t>
      </w:r>
      <w:r w:rsidR="00CC7599">
        <w:t xml:space="preserve"> ciudad de</w:t>
      </w:r>
      <w:r>
        <w:t xml:space="preserve"> Santiago, a quien deberá hacerse el pago del mismo, para que se entienda cancelada”. </w:t>
      </w:r>
    </w:p>
    <w:p w:rsidR="00CC7599" w:rsidRDefault="00601057" w:rsidP="000877EF">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FE1212" w:rsidRPr="00910A7B">
        <w:rPr>
          <w:b/>
        </w:rPr>
        <w:t>“</w:t>
      </w:r>
      <w:r>
        <w:rPr>
          <w:b/>
        </w:rPr>
        <w:t xml:space="preserve">COMANDO DE APOYO A L, </w:t>
      </w:r>
      <w:r w:rsidR="00EE5B21" w:rsidRPr="00910A7B">
        <w:rPr>
          <w:b/>
        </w:rPr>
        <w:t>”</w:t>
      </w:r>
      <w:r w:rsidR="00EE5B21">
        <w:rPr>
          <w:b/>
        </w:rPr>
        <w:t xml:space="preserve"> </w:t>
      </w:r>
      <w:r>
        <w:t>autoriza y otorga mandato irrevocable a</w:t>
      </w:r>
      <w:r w:rsidR="00CC7599" w:rsidRPr="00CC7599">
        <w:t xml:space="preserve"> </w:t>
      </w:r>
      <w:r w:rsidR="00CC7599">
        <w:t xml:space="preserve">FINANSU </w:t>
      </w:r>
      <w:proofErr w:type="spellStart"/>
      <w:r w:rsidR="00AD57CD">
        <w:rPr>
          <w:b/>
        </w:rPr>
        <w:t>SpA</w:t>
      </w:r>
      <w:proofErr w:type="spellEnd"/>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proofErr w:type="spellStart"/>
      <w:r w:rsidR="00AD57CD">
        <w:rPr>
          <w:b/>
        </w:rPr>
        <w:t>SpA</w:t>
      </w:r>
      <w:proofErr w:type="spellEnd"/>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proofErr w:type="spellStart"/>
      <w:r w:rsidR="00AD57CD">
        <w:rPr>
          <w:b/>
        </w:rPr>
        <w:t>SpA</w:t>
      </w:r>
      <w:proofErr w:type="spellEnd"/>
      <w:r>
        <w:t xml:space="preserve">, representada en la forma indicada, acepta el mandato que se le confiere por el presente instrumento en los términos relacionados. </w:t>
      </w:r>
    </w:p>
    <w:p w:rsidR="00CC7599" w:rsidRDefault="00601057" w:rsidP="000877EF">
      <w:pPr>
        <w:jc w:val="both"/>
      </w:pPr>
      <w:r w:rsidRPr="00CC7599">
        <w:rPr>
          <w:b/>
        </w:rPr>
        <w:t>DECIMO PRIMERO:</w:t>
      </w:r>
      <w:r>
        <w:t xml:space="preserve"> </w:t>
      </w:r>
      <w:r w:rsidR="00CC7599">
        <w:t xml:space="preserve">FINANSU </w:t>
      </w:r>
      <w:proofErr w:type="spellStart"/>
      <w:r w:rsidR="00AD57CD">
        <w:rPr>
          <w:b/>
        </w:rPr>
        <w:t>SpA</w:t>
      </w:r>
      <w:proofErr w:type="spellEnd"/>
      <w:r w:rsidR="00CC7599">
        <w:t xml:space="preserve">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proofErr w:type="spellStart"/>
      <w:r w:rsidR="00AD57CD">
        <w:rPr>
          <w:b/>
        </w:rPr>
        <w:t>SpA</w:t>
      </w:r>
      <w:proofErr w:type="spellEnd"/>
      <w:r w:rsidR="00CC7599">
        <w:t xml:space="preserve">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w:t>
      </w:r>
      <w:proofErr w:type="spellStart"/>
      <w:r w:rsidR="00AD57CD">
        <w:rPr>
          <w:b/>
        </w:rPr>
        <w:t>SpA</w:t>
      </w:r>
      <w:proofErr w:type="spellEnd"/>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proofErr w:type="spellStart"/>
      <w:r w:rsidR="00AD57CD">
        <w:rPr>
          <w:b/>
        </w:rPr>
        <w:t>SpA</w:t>
      </w:r>
      <w:proofErr w:type="spellEnd"/>
      <w:r w:rsidR="00CC7599">
        <w:t xml:space="preserve"> </w:t>
      </w:r>
      <w:r>
        <w:t xml:space="preserve">le solicitare en virtud de esta cláusula, liberando desde ya a dichas instituciones de cualquier responsabilidad por la entrega de la información solicitada.- </w:t>
      </w:r>
    </w:p>
    <w:p w:rsidR="00FE1212" w:rsidRDefault="00601057" w:rsidP="000877EF">
      <w:pPr>
        <w:jc w:val="both"/>
      </w:pPr>
      <w:r w:rsidRPr="00CC7599">
        <w:rPr>
          <w:b/>
        </w:rPr>
        <w:lastRenderedPageBreak/>
        <w:t xml:space="preserve">DÉCIMO SEGUNDO: </w:t>
      </w:r>
      <w:r>
        <w:t xml:space="preserve">MANDATO DE ADMINISTRACIÓN.- El cliente consiente desde ya la facultad de </w:t>
      </w:r>
      <w:r w:rsidR="00CC7599">
        <w:t xml:space="preserve">FINANSU </w:t>
      </w:r>
      <w:proofErr w:type="spellStart"/>
      <w:r w:rsidR="00AD57CD">
        <w:rPr>
          <w:b/>
        </w:rPr>
        <w:t>SpA</w:t>
      </w:r>
      <w:proofErr w:type="spellEnd"/>
      <w:r w:rsidR="00CC7599">
        <w:t xml:space="preserve"> </w:t>
      </w:r>
      <w:r>
        <w:t xml:space="preserve">a encargar a terceros la administración y cobro de los créditos cedidos, caso en el cual </w:t>
      </w:r>
      <w:r w:rsidR="00CC7599">
        <w:t xml:space="preserve">FINANSU </w:t>
      </w:r>
      <w:proofErr w:type="spellStart"/>
      <w:r w:rsidR="00AD57CD">
        <w:rPr>
          <w:b/>
        </w:rPr>
        <w:t>SpA</w:t>
      </w:r>
      <w:proofErr w:type="spellEnd"/>
      <w:r w:rsidR="00CC7599">
        <w:t xml:space="preserve"> </w:t>
      </w:r>
      <w:r>
        <w:t>pagara por cuenta y cargo del cliente los servicios y comisiones que el encargo devengue. En tal caso, el tercero facturará directamente dichos servicios al cliente</w:t>
      </w:r>
      <w:r w:rsidR="00FE1212">
        <w:t>.</w:t>
      </w:r>
    </w:p>
    <w:p w:rsidR="00366D37" w:rsidRDefault="00366D37" w:rsidP="00366D37">
      <w:pPr>
        <w:jc w:val="both"/>
      </w:pPr>
      <w:r w:rsidRPr="004F4164">
        <w:rPr>
          <w:b/>
        </w:rPr>
        <w:t xml:space="preserve">DECIMO TERCERO: </w:t>
      </w:r>
      <w:proofErr w:type="spellStart"/>
      <w:proofErr w:type="spellEnd"/>
      <w:r>
        <w:rPr>
          <w:b/>
        </w:rPr>
        <w:t xml:space="preserve">MARCO AVILA, </w:t>
      </w:r>
      <w:r>
        <w:rPr>
          <w:rFonts w:eastAsia="Times New Roman" w:cs="Tahoma"/>
          <w:b/>
          <w:snapToGrid w:val="0"/>
          <w:spacing w:val="24"/>
          <w:lang w:val="es-ES_tradnl" w:eastAsia="es-ES"/>
        </w:rPr>
        <w:t xml:space="preserve"> </w:t>
      </w:r>
      <w:r>
        <w:t xml:space="preserve"> </w:t>
      </w:r>
      <w:r w:rsidRPr="000B6FA9">
        <w:t>en este acto, deja en poder del Factor, un cheque de su propia y personal emisión, por un monto equivalente al que correspondería que fuese pagado por</w:t>
      </w:r>
      <w:r w:rsidRPr="001D5EC5">
        <w:t xml:space="preserve"> </w:t>
      </w:r>
      <w:r w:rsidRPr="00910A7B">
        <w:rPr>
          <w:b/>
        </w:rPr>
        <w:t>“</w:t>
      </w:r>
      <w:r>
        <w:rPr>
          <w:b/>
        </w:rPr>
        <w:t xml:space="preserve">COMANDO DE APOYO A L, </w:t>
      </w:r>
      <w:r w:rsidRPr="00910A7B">
        <w:rPr>
          <w:b/>
        </w:rPr>
        <w:t>”</w:t>
      </w:r>
      <w:r>
        <w:rPr>
          <w:b/>
        </w:rPr>
        <w:t xml:space="preserve"> </w:t>
      </w:r>
      <w:r w:rsidRPr="004F4164">
        <w:t>al Factor. Cheque, que de ser pagado íntegra y oportunamente, el título crediticio cedido en este acto al f</w:t>
      </w:r>
      <w:r>
        <w:t xml:space="preserve">actor, deberá ser devuelto a </w:t>
      </w:r>
      <w:proofErr w:type="spellStart"/>
      <w:proofErr w:type="spellEnd"/>
      <w:r>
        <w:rPr>
          <w:b/>
        </w:rPr>
        <w:t xml:space="preserve">MARCO AVILA, </w:t>
      </w:r>
      <w:r>
        <w:rPr>
          <w:rFonts w:eastAsia="Times New Roman" w:cs="Tahoma"/>
          <w:snapToGrid w:val="0"/>
          <w:spacing w:val="24"/>
          <w:lang w:val="es-ES_tradnl" w:eastAsia="es-ES"/>
        </w:rPr>
        <w:t xml:space="preserve"> </w:t>
      </w:r>
      <w:r>
        <w:t>sin más requisitos que el de firmar un recibo de documento.</w:t>
      </w:r>
    </w:p>
    <w:p w:rsidR="00CC7599" w:rsidRDefault="004F4164" w:rsidP="000877EF">
      <w:pPr>
        <w:jc w:val="both"/>
      </w:pPr>
      <w:r>
        <w:rPr>
          <w:b/>
        </w:rPr>
        <w:t xml:space="preserve">DECIMO </w:t>
      </w:r>
      <w:r w:rsidR="00366D37">
        <w:rPr>
          <w:b/>
        </w:rPr>
        <w:t>CUARTO</w:t>
      </w:r>
      <w:r w:rsidR="00601057" w:rsidRPr="00CC7599">
        <w:rPr>
          <w:b/>
        </w:rPr>
        <w:t>:</w:t>
      </w:r>
      <w:r w:rsidR="00601057">
        <w:t xml:space="preserve"> Se faculta al portador de copia autorizada de la presente escritura, para requerir a un ministro de fe las notificaciones o acreditar las aceptaciones que procedan, para la completa legalización del presente instrumento. </w:t>
      </w:r>
    </w:p>
    <w:p w:rsidR="00CC7599" w:rsidRDefault="004F4164" w:rsidP="000877EF">
      <w:pPr>
        <w:jc w:val="both"/>
      </w:pPr>
      <w:r>
        <w:rPr>
          <w:b/>
        </w:rPr>
        <w:t xml:space="preserve">DECIMO </w:t>
      </w:r>
      <w:r w:rsidR="00366D37">
        <w:rPr>
          <w:b/>
        </w:rPr>
        <w:t>QUINTO</w:t>
      </w:r>
      <w:r w:rsidR="00601057" w:rsidRPr="00CC7599">
        <w:rPr>
          <w:b/>
        </w:rPr>
        <w:t xml:space="preserve">: </w:t>
      </w:r>
      <w:r w:rsidR="00601057">
        <w:t xml:space="preserve">Para todos los efectos legales las partes fijan domicilio en la ciudad y comuna de Santiago y se someten a la jurisdicción de sus tribunales ordinarios de justicia. </w:t>
      </w:r>
    </w:p>
    <w:p w:rsidR="00CC7599" w:rsidRDefault="00CC7599" w:rsidP="000877EF">
      <w:pPr>
        <w:jc w:val="both"/>
      </w:pPr>
    </w:p>
    <w:p w:rsidR="00CC7599" w:rsidRDefault="00CC7599" w:rsidP="000877EF">
      <w:pPr>
        <w:jc w:val="both"/>
      </w:pPr>
    </w:p>
    <w:p w:rsidR="00CC7599" w:rsidRDefault="00CC7599" w:rsidP="000877EF">
      <w:pPr>
        <w:jc w:val="both"/>
      </w:pPr>
    </w:p>
    <w:p w:rsidR="005E7D85" w:rsidRDefault="005E7D85" w:rsidP="000877EF">
      <w:pPr>
        <w:jc w:val="both"/>
      </w:pPr>
    </w:p>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43"/>
    <w:rsid w:val="00000861"/>
    <w:rsid w:val="0000112B"/>
    <w:rsid w:val="00001B1B"/>
    <w:rsid w:val="00057155"/>
    <w:rsid w:val="000877EF"/>
    <w:rsid w:val="00092FB1"/>
    <w:rsid w:val="000C1FB8"/>
    <w:rsid w:val="000F364C"/>
    <w:rsid w:val="000F4B1A"/>
    <w:rsid w:val="00145551"/>
    <w:rsid w:val="001E1035"/>
    <w:rsid w:val="002010E6"/>
    <w:rsid w:val="00227424"/>
    <w:rsid w:val="00237E55"/>
    <w:rsid w:val="002423C7"/>
    <w:rsid w:val="00250E3B"/>
    <w:rsid w:val="00256824"/>
    <w:rsid w:val="00285C37"/>
    <w:rsid w:val="00286EF7"/>
    <w:rsid w:val="002E712B"/>
    <w:rsid w:val="0030203F"/>
    <w:rsid w:val="00330F46"/>
    <w:rsid w:val="00366D37"/>
    <w:rsid w:val="0038661C"/>
    <w:rsid w:val="003C545B"/>
    <w:rsid w:val="003E10FE"/>
    <w:rsid w:val="003F1052"/>
    <w:rsid w:val="004474BC"/>
    <w:rsid w:val="004C57E7"/>
    <w:rsid w:val="004D0C66"/>
    <w:rsid w:val="004F4164"/>
    <w:rsid w:val="0051734F"/>
    <w:rsid w:val="005207D8"/>
    <w:rsid w:val="00521A01"/>
    <w:rsid w:val="00564A59"/>
    <w:rsid w:val="00577A42"/>
    <w:rsid w:val="00585475"/>
    <w:rsid w:val="0059610A"/>
    <w:rsid w:val="005A1721"/>
    <w:rsid w:val="005E3D43"/>
    <w:rsid w:val="005E7D85"/>
    <w:rsid w:val="00601057"/>
    <w:rsid w:val="00610246"/>
    <w:rsid w:val="00626618"/>
    <w:rsid w:val="00627D67"/>
    <w:rsid w:val="0068666A"/>
    <w:rsid w:val="0069234D"/>
    <w:rsid w:val="006C40D2"/>
    <w:rsid w:val="006F118B"/>
    <w:rsid w:val="006F12AD"/>
    <w:rsid w:val="007A4CE0"/>
    <w:rsid w:val="007B5E53"/>
    <w:rsid w:val="00814952"/>
    <w:rsid w:val="00840D75"/>
    <w:rsid w:val="00845C5F"/>
    <w:rsid w:val="00852F2F"/>
    <w:rsid w:val="00875C1A"/>
    <w:rsid w:val="00894B39"/>
    <w:rsid w:val="008E0C98"/>
    <w:rsid w:val="008E49F5"/>
    <w:rsid w:val="008E5D8C"/>
    <w:rsid w:val="00906FDA"/>
    <w:rsid w:val="00910A7B"/>
    <w:rsid w:val="00965AD2"/>
    <w:rsid w:val="009948FE"/>
    <w:rsid w:val="009C5CF1"/>
    <w:rsid w:val="009D796F"/>
    <w:rsid w:val="00A10293"/>
    <w:rsid w:val="00A17E7C"/>
    <w:rsid w:val="00AB33E8"/>
    <w:rsid w:val="00AD57CD"/>
    <w:rsid w:val="00B36FE0"/>
    <w:rsid w:val="00B470E4"/>
    <w:rsid w:val="00BA4931"/>
    <w:rsid w:val="00BD05C4"/>
    <w:rsid w:val="00BF4568"/>
    <w:rsid w:val="00C12947"/>
    <w:rsid w:val="00C1777F"/>
    <w:rsid w:val="00C32164"/>
    <w:rsid w:val="00C355CF"/>
    <w:rsid w:val="00C47340"/>
    <w:rsid w:val="00C866D5"/>
    <w:rsid w:val="00CA19C6"/>
    <w:rsid w:val="00CC7599"/>
    <w:rsid w:val="00CD7714"/>
    <w:rsid w:val="00CE7725"/>
    <w:rsid w:val="00CF31E0"/>
    <w:rsid w:val="00D40AF8"/>
    <w:rsid w:val="00D74A43"/>
    <w:rsid w:val="00D96B58"/>
    <w:rsid w:val="00DA1313"/>
    <w:rsid w:val="00DC2356"/>
    <w:rsid w:val="00DD73D7"/>
    <w:rsid w:val="00E279AE"/>
    <w:rsid w:val="00E37FDF"/>
    <w:rsid w:val="00E90060"/>
    <w:rsid w:val="00E9590A"/>
    <w:rsid w:val="00EA488B"/>
    <w:rsid w:val="00EB04A6"/>
    <w:rsid w:val="00EE5B21"/>
    <w:rsid w:val="00F90EB3"/>
    <w:rsid w:val="00FA7832"/>
    <w:rsid w:val="00FC6581"/>
    <w:rsid w:val="00FE1212"/>
    <w:rsid w:val="00FE12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322">
      <w:bodyDiv w:val="1"/>
      <w:marLeft w:val="0"/>
      <w:marRight w:val="0"/>
      <w:marTop w:val="0"/>
      <w:marBottom w:val="0"/>
      <w:divBdr>
        <w:top w:val="none" w:sz="0" w:space="0" w:color="auto"/>
        <w:left w:val="none" w:sz="0" w:space="0" w:color="auto"/>
        <w:bottom w:val="none" w:sz="0" w:space="0" w:color="auto"/>
        <w:right w:val="none" w:sz="0" w:space="0" w:color="auto"/>
      </w:divBdr>
    </w:div>
    <w:div w:id="804465051">
      <w:bodyDiv w:val="1"/>
      <w:marLeft w:val="0"/>
      <w:marRight w:val="0"/>
      <w:marTop w:val="0"/>
      <w:marBottom w:val="0"/>
      <w:divBdr>
        <w:top w:val="none" w:sz="0" w:space="0" w:color="auto"/>
        <w:left w:val="none" w:sz="0" w:space="0" w:color="auto"/>
        <w:bottom w:val="none" w:sz="0" w:space="0" w:color="auto"/>
        <w:right w:val="none" w:sz="0" w:space="0" w:color="auto"/>
      </w:divBdr>
    </w:div>
    <w:div w:id="14737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10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DC230-AE3B-456F-9968-54107F4D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CESION_100.dotx</Template>
  <TotalTime>31</TotalTime>
  <Pages>4</Pages>
  <Words>1954</Words>
  <Characters>10749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Jorge</cp:lastModifiedBy>
  <cp:revision>15</cp:revision>
  <cp:lastPrinted>2015-09-28T14:59:00Z</cp:lastPrinted>
  <dcterms:created xsi:type="dcterms:W3CDTF">2015-12-26T19:20:00Z</dcterms:created>
  <dcterms:modified xsi:type="dcterms:W3CDTF">2016-10-08T16:05:00Z</dcterms:modified>
</cp:coreProperties>
</file>