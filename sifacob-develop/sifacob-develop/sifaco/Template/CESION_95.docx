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092FB1">
      <w:pPr>
        <w:ind w:left="1416" w:hanging="1416"/>
        <w:jc w:val="center"/>
        <w:rPr>
          <w:b/>
        </w:rPr>
      </w:pPr>
      <w:r w:rsidRPr="00FE1212">
        <w:rPr>
          <w:b/>
        </w:rPr>
        <w:t>CESION DE CREDITOS Y MANDATO IRREVOCABLE ESPECIAL</w:t>
      </w:r>
    </w:p>
    <w:p w:rsidR="00601057" w:rsidRPr="00FE1212" w:rsidRDefault="00601057" w:rsidP="00092FB1">
      <w:pPr>
        <w:jc w:val="center"/>
        <w:rPr>
          <w:b/>
        </w:rPr>
      </w:pPr>
      <w:r w:rsidRPr="00FE1212">
        <w:rPr>
          <w:b/>
        </w:rPr>
        <w:t>A</w:t>
      </w:r>
    </w:p>
    <w:p w:rsidR="00874B3C" w:rsidRPr="00CE7725" w:rsidRDefault="00874B3C" w:rsidP="00874B3C">
      <w:pPr>
        <w:jc w:val="center"/>
        <w:rPr>
          <w:b/>
        </w:rPr>
      </w:pPr>
      <w:r>
        <w:rPr>
          <w:b/>
        </w:rPr>
        <w:t>&lt;&lt;</w:t>
      </w:r>
      <w:proofErr w:type="spellStart"/>
      <w:r>
        <w:rPr>
          <w:b/>
        </w:rPr>
        <w:t>NombreCliente</w:t>
      </w:r>
      <w:proofErr w:type="spellEnd"/>
      <w:r>
        <w:rPr>
          <w:b/>
        </w:rPr>
        <w:t>&gt;&gt;</w:t>
      </w:r>
    </w:p>
    <w:p w:rsidR="00601057" w:rsidRDefault="00601057" w:rsidP="00601057">
      <w:pPr>
        <w:jc w:val="both"/>
      </w:pPr>
    </w:p>
    <w:p w:rsidR="00874B3C" w:rsidRPr="000877EF" w:rsidRDefault="00874B3C" w:rsidP="00874B3C">
      <w:pPr>
        <w:jc w:val="both"/>
        <w:rPr>
          <w:b/>
        </w:rPr>
      </w:pPr>
      <w:r w:rsidRPr="00E9590A">
        <w:t xml:space="preserve">En Santiago de Chile, a </w:t>
      </w:r>
      <w:r>
        <w:t>&lt;&lt;</w:t>
      </w:r>
      <w:proofErr w:type="spellStart"/>
      <w:r>
        <w:t>Fechaddmm</w:t>
      </w:r>
      <w:proofErr w:type="spellEnd"/>
      <w:r>
        <w:t>&gt;&gt;</w:t>
      </w:r>
      <w:r w:rsidRPr="002010E6">
        <w:t>, entre</w:t>
      </w:r>
      <w:r w:rsidRPr="002010E6">
        <w:rPr>
          <w:b/>
        </w:rPr>
        <w:t xml:space="preserve"> </w:t>
      </w:r>
      <w:r>
        <w:rPr>
          <w:b/>
        </w:rPr>
        <w:t>&lt;&lt;</w:t>
      </w:r>
      <w:proofErr w:type="spellStart"/>
      <w:r>
        <w:rPr>
          <w:b/>
        </w:rPr>
        <w:t>NombreCliente</w:t>
      </w:r>
      <w:proofErr w:type="spellEnd"/>
      <w:r>
        <w:rPr>
          <w:b/>
        </w:rPr>
        <w:t>&gt;&gt;</w:t>
      </w:r>
      <w:r>
        <w:rPr>
          <w:b/>
        </w:rPr>
        <w:fldChar w:fldCharType="begin"/>
      </w:r>
      <w:r>
        <w:rPr>
          <w:b/>
        </w:rPr>
        <w:instrText xml:space="preserve"> MERGEFIELD  NombreCliente  \* MERGEFORMAT </w:instrText>
      </w:r>
      <w:r>
        <w:rPr>
          <w:b/>
        </w:rPr>
        <w:fldChar w:fldCharType="end"/>
      </w:r>
      <w:r w:rsidRPr="00EB04A6">
        <w:rPr>
          <w:rFonts w:eastAsia="Times New Roman" w:cs="Tahoma"/>
          <w:b/>
          <w:snapToGrid w:val="0"/>
          <w:spacing w:val="10"/>
          <w:lang w:eastAsia="es-ES"/>
        </w:rPr>
        <w:t>,</w:t>
      </w:r>
      <w:r w:rsidRPr="00EB04A6">
        <w:rPr>
          <w:rFonts w:eastAsia="Times New Roman" w:cs="Tahoma"/>
          <w:snapToGrid w:val="0"/>
          <w:spacing w:val="10"/>
          <w:lang w:eastAsia="es-ES"/>
        </w:rPr>
        <w:t xml:space="preserve"> </w:t>
      </w:r>
      <w:r>
        <w:rPr>
          <w:rFonts w:eastAsia="Times New Roman" w:cs="Tahoma"/>
          <w:snapToGrid w:val="0"/>
          <w:spacing w:val="10"/>
          <w:lang w:eastAsia="es-ES"/>
        </w:rPr>
        <w:t>&lt;&lt;</w:t>
      </w:r>
      <w:proofErr w:type="spellStart"/>
      <w:r>
        <w:rPr>
          <w:rFonts w:eastAsia="Times New Roman" w:cs="Tahoma"/>
          <w:snapToGrid w:val="0"/>
          <w:spacing w:val="10"/>
          <w:lang w:eastAsia="es-ES"/>
        </w:rPr>
        <w:t>TipoEmpresa</w:t>
      </w:r>
      <w:proofErr w:type="spellEnd"/>
      <w:r>
        <w:rPr>
          <w:rFonts w:eastAsia="Times New Roman" w:cs="Tahoma"/>
          <w:snapToGrid w:val="0"/>
          <w:spacing w:val="10"/>
          <w:lang w:eastAsia="es-ES"/>
        </w:rPr>
        <w:t xml:space="preserve">&gt;&gt; </w:t>
      </w:r>
      <w:r w:rsidRPr="002010E6">
        <w:rPr>
          <w:rFonts w:eastAsia="Times New Roman" w:cs="Tahoma"/>
          <w:snapToGrid w:val="0"/>
          <w:spacing w:val="10"/>
          <w:lang w:eastAsia="es-ES"/>
        </w:rPr>
        <w:t>del giro de</w:t>
      </w:r>
      <w:r>
        <w:rPr>
          <w:rFonts w:eastAsia="Times New Roman" w:cs="Tahoma"/>
          <w:snapToGrid w:val="0"/>
          <w:spacing w:val="10"/>
          <w:lang w:eastAsia="es-ES"/>
        </w:rPr>
        <w:t xml:space="preserve"> &lt;&lt;</w:t>
      </w:r>
      <w:proofErr w:type="spellStart"/>
      <w:r>
        <w:rPr>
          <w:rFonts w:eastAsia="Times New Roman" w:cs="Tahoma"/>
          <w:snapToGrid w:val="0"/>
          <w:spacing w:val="10"/>
          <w:lang w:eastAsia="es-ES"/>
        </w:rPr>
        <w:t>GiroComercial</w:t>
      </w:r>
      <w:proofErr w:type="spellEnd"/>
      <w:r>
        <w:rPr>
          <w:rFonts w:eastAsia="Times New Roman" w:cs="Tahoma"/>
          <w:snapToGrid w:val="0"/>
          <w:spacing w:val="10"/>
          <w:lang w:eastAsia="es-ES"/>
        </w:rPr>
        <w:t>&gt;&gt;</w:t>
      </w:r>
      <w:r w:rsidRPr="00EB04A6">
        <w:rPr>
          <w:rFonts w:eastAsia="Times New Roman" w:cs="Tahoma"/>
          <w:snapToGrid w:val="0"/>
          <w:spacing w:val="10"/>
          <w:lang w:eastAsia="es-ES"/>
        </w:rPr>
        <w:t xml:space="preserve">, </w:t>
      </w:r>
      <w:r w:rsidRPr="002010E6">
        <w:rPr>
          <w:rFonts w:eastAsia="Times New Roman" w:cs="Tahoma"/>
          <w:snapToGrid w:val="0"/>
          <w:spacing w:val="10"/>
          <w:lang w:eastAsia="es-ES"/>
        </w:rPr>
        <w:t>Rol Único Tributario número</w:t>
      </w:r>
      <w:r>
        <w:rPr>
          <w:rFonts w:eastAsia="Times New Roman" w:cs="Tahoma"/>
          <w:snapToGrid w:val="0"/>
          <w:spacing w:val="10"/>
          <w:lang w:eastAsia="es-ES"/>
        </w:rPr>
        <w:t xml:space="preserve"> &lt;&lt;</w:t>
      </w:r>
      <w:proofErr w:type="spellStart"/>
      <w:r>
        <w:rPr>
          <w:rFonts w:eastAsia="Times New Roman" w:cs="Tahoma"/>
          <w:snapToGrid w:val="0"/>
          <w:spacing w:val="10"/>
          <w:lang w:eastAsia="es-ES"/>
        </w:rPr>
        <w:t>RutCliente</w:t>
      </w:r>
      <w:proofErr w:type="spellEnd"/>
      <w:r>
        <w:rPr>
          <w:rFonts w:eastAsia="Times New Roman" w:cs="Tahoma"/>
          <w:snapToGrid w:val="0"/>
          <w:spacing w:val="10"/>
          <w:lang w:eastAsia="es-ES"/>
        </w:rPr>
        <w:t>&gt;&gt;</w:t>
      </w:r>
      <w:r w:rsidRPr="00EB04A6">
        <w:rPr>
          <w:rFonts w:eastAsia="Times New Roman" w:cs="Tahoma"/>
          <w:b/>
          <w:snapToGrid w:val="0"/>
          <w:spacing w:val="10"/>
          <w:lang w:eastAsia="es-ES"/>
        </w:rPr>
        <w:t>,</w:t>
      </w:r>
      <w:r w:rsidRPr="005E3D43">
        <w:rPr>
          <w:rFonts w:eastAsia="Times New Roman" w:cs="Tahoma"/>
          <w:b/>
          <w:snapToGrid w:val="0"/>
          <w:spacing w:val="10"/>
          <w:lang w:eastAsia="es-ES"/>
        </w:rPr>
        <w:t xml:space="preserve"> </w:t>
      </w:r>
      <w:r w:rsidRPr="002010E6">
        <w:t>representada por</w:t>
      </w:r>
      <w:r>
        <w:t xml:space="preserve"> &lt;&lt;</w:t>
      </w:r>
      <w:proofErr w:type="spellStart"/>
      <w:r>
        <w:t>DatosRepresentantes</w:t>
      </w:r>
      <w:proofErr w:type="spellEnd"/>
      <w:r>
        <w:t>&gt;&gt;</w:t>
      </w:r>
      <w:r w:rsidRPr="00EB04A6">
        <w:t xml:space="preserve">, </w:t>
      </w:r>
      <w:r>
        <w:t>&lt;&lt;</w:t>
      </w:r>
      <w:proofErr w:type="spellStart"/>
      <w:r>
        <w:t>SustantivoDireccion</w:t>
      </w:r>
      <w:proofErr w:type="spellEnd"/>
      <w:r>
        <w:t>&gt;&gt;</w:t>
      </w:r>
      <w:r w:rsidRPr="005E3D43">
        <w:rPr>
          <w:rFonts w:eastAsia="Times New Roman" w:cs="Tahoma"/>
          <w:snapToGrid w:val="0"/>
          <w:spacing w:val="10"/>
          <w:lang w:eastAsia="es-ES"/>
        </w:rPr>
        <w:t xml:space="preserve"> en</w:t>
      </w:r>
      <w:r w:rsidRPr="005E3D43">
        <w:rPr>
          <w:rFonts w:eastAsia="Times New Roman" w:cs="Tahoma"/>
          <w:b/>
          <w:snapToGrid w:val="0"/>
          <w:spacing w:val="10"/>
          <w:lang w:eastAsia="es-ES"/>
        </w:rPr>
        <w:t xml:space="preserve"> </w:t>
      </w:r>
      <w:r>
        <w:rPr>
          <w:rFonts w:eastAsia="Times New Roman" w:cs="Tahoma"/>
          <w:b/>
          <w:snapToGrid w:val="0"/>
          <w:spacing w:val="10"/>
          <w:lang w:eastAsia="es-ES"/>
        </w:rPr>
        <w:t>&lt;&lt;</w:t>
      </w:r>
      <w:proofErr w:type="spellStart"/>
      <w:r>
        <w:rPr>
          <w:rFonts w:eastAsia="Times New Roman" w:cs="Tahoma"/>
          <w:b/>
          <w:snapToGrid w:val="0"/>
          <w:spacing w:val="10"/>
          <w:lang w:eastAsia="es-ES"/>
        </w:rPr>
        <w:t>Direccion</w:t>
      </w:r>
      <w:proofErr w:type="spellEnd"/>
      <w:r>
        <w:rPr>
          <w:rFonts w:eastAsia="Times New Roman" w:cs="Tahoma"/>
          <w:b/>
          <w:snapToGrid w:val="0"/>
          <w:spacing w:val="10"/>
          <w:lang w:eastAsia="es-ES"/>
        </w:rPr>
        <w:t>&gt;&gt;,</w:t>
      </w:r>
      <w:r w:rsidRPr="00E9590A">
        <w:t xml:space="preserve"> por una parte; y por la otra </w:t>
      </w:r>
      <w:r w:rsidRPr="00E9590A">
        <w:rPr>
          <w:b/>
        </w:rPr>
        <w:t xml:space="preserve">FINANSU </w:t>
      </w:r>
      <w:proofErr w:type="spellStart"/>
      <w:r w:rsidR="00544454">
        <w:rPr>
          <w:b/>
        </w:rPr>
        <w:t>SpA</w:t>
      </w:r>
      <w:proofErr w:type="spellEnd"/>
      <w:r w:rsidRPr="00E9590A">
        <w:t xml:space="preserve">, en adelante indistintamente </w:t>
      </w:r>
      <w:r>
        <w:rPr>
          <w:b/>
        </w:rPr>
        <w:t>“SERVICIOS FINANC</w:t>
      </w:r>
      <w:r w:rsidR="00544454">
        <w:rPr>
          <w:b/>
        </w:rPr>
        <w:t xml:space="preserve">IEROS SUMAR </w:t>
      </w:r>
      <w:proofErr w:type="spellStart"/>
      <w:r w:rsidR="00544454">
        <w:rPr>
          <w:b/>
        </w:rPr>
        <w:t>SpA</w:t>
      </w:r>
      <w:proofErr w:type="spellEnd"/>
      <w:r w:rsidRPr="00E9590A">
        <w:rPr>
          <w:b/>
        </w:rPr>
        <w:t>”</w:t>
      </w:r>
      <w:r w:rsidRPr="00E9590A">
        <w:t>, persona jurídica del giro de su den</w:t>
      </w:r>
      <w:r>
        <w:t xml:space="preserve">ominación, Rol Único Tributario </w:t>
      </w:r>
      <w:r w:rsidRPr="00E9590A">
        <w:t>N° 76.472.151-9, en adelante "el factor" o "la cesionaria", representada por don</w:t>
      </w:r>
      <w:r w:rsidRPr="00E9590A">
        <w:rPr>
          <w:rFonts w:cs="Tahoma"/>
          <w:b/>
          <w:spacing w:val="10"/>
        </w:rPr>
        <w:t xml:space="preserve"> WILLIAM SUMAR CONCHA, chileno</w:t>
      </w:r>
      <w:r w:rsidRPr="00E9590A">
        <w:rPr>
          <w:rFonts w:cs="Tahoma"/>
          <w:spacing w:val="10"/>
        </w:rPr>
        <w:t xml:space="preserve">, </w:t>
      </w:r>
      <w:r w:rsidRPr="00E9590A">
        <w:rPr>
          <w:rFonts w:cs="Tahoma"/>
          <w:b/>
          <w:spacing w:val="10"/>
        </w:rPr>
        <w:t>soltero, abogado</w:t>
      </w:r>
      <w:r w:rsidRPr="00E9590A">
        <w:rPr>
          <w:rFonts w:cs="Tahoma"/>
          <w:spacing w:val="10"/>
        </w:rPr>
        <w:t xml:space="preserve">, </w:t>
      </w:r>
      <w:r w:rsidRPr="00E9590A">
        <w:rPr>
          <w:rFonts w:cs="Tahoma"/>
          <w:b/>
          <w:spacing w:val="10"/>
        </w:rPr>
        <w:t>Cédula Nacional de identidad número</w:t>
      </w:r>
      <w:r w:rsidRPr="00E9590A">
        <w:rPr>
          <w:b/>
        </w:rPr>
        <w:t xml:space="preserve"> </w:t>
      </w:r>
      <w:r w:rsidR="00073D6C">
        <w:rPr>
          <w:b/>
        </w:rPr>
        <w:t>15.959.040-2</w:t>
      </w:r>
      <w:r w:rsidRPr="00E9590A">
        <w:t xml:space="preserve">, </w:t>
      </w:r>
      <w:r w:rsidR="00073D6C" w:rsidRPr="00073D6C">
        <w:t>ambos domiciliados en Napoleón 3037, Oficina 73,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601057">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01057">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proofErr w:type="spellStart"/>
      <w:r w:rsidR="00544454">
        <w:rPr>
          <w:b/>
        </w:rPr>
        <w:t>SpA</w:t>
      </w:r>
      <w:proofErr w:type="spellEnd"/>
      <w:r w:rsidR="00544454">
        <w:rPr>
          <w:b/>
        </w:rPr>
        <w:t xml:space="preserve"> </w:t>
      </w:r>
      <w:r>
        <w:t xml:space="preserve"> A mayor abundamiento, e</w:t>
      </w:r>
      <w:r w:rsidR="00CC7599">
        <w:t xml:space="preserve">l cliente desde ya libera a FINANSU </w:t>
      </w:r>
      <w:proofErr w:type="spellStart"/>
      <w:r w:rsidR="00544454">
        <w:rPr>
          <w:b/>
        </w:rPr>
        <w:t>SpA</w:t>
      </w:r>
      <w:proofErr w:type="spellEnd"/>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estipulaciones contenidas en el contrato de </w:t>
      </w:r>
      <w:proofErr w:type="spellStart"/>
      <w:r>
        <w:t>factoring</w:t>
      </w:r>
      <w:proofErr w:type="spellEnd"/>
      <w:r>
        <w:t xml:space="preserve"> suscrito entre ellas, mediante escritura públi</w:t>
      </w:r>
      <w:r w:rsidR="00D40AF8">
        <w:t xml:space="preserve">ca de </w:t>
      </w:r>
      <w:r w:rsidR="00011F98">
        <w:t xml:space="preserve">fecha </w:t>
      </w:r>
      <w:r w:rsidR="00011F98" w:rsidRPr="00011F98">
        <w:t>05 de Octubre del 2015,</w:t>
      </w:r>
      <w:r w:rsidR="00002869" w:rsidRPr="00002869">
        <w:t xml:space="preserve"> otorgada en la Notaria de Alberto Mozo Aguilar, a cargo de don Alberto Mozo Aguilar</w:t>
      </w:r>
      <w:r>
        <w:t xml:space="preserve">, el que se considera parte integrante del presente contrato, para todos los efectos legales. </w:t>
      </w:r>
    </w:p>
    <w:p w:rsidR="00CC7599" w:rsidRDefault="00601057" w:rsidP="00601057">
      <w:pPr>
        <w:jc w:val="both"/>
      </w:pPr>
      <w:r w:rsidRPr="00CC7599">
        <w:rPr>
          <w:b/>
        </w:rPr>
        <w:t>TERCERO:</w:t>
      </w:r>
      <w:r>
        <w:t xml:space="preserve"> El cedente declara que no ha girado letras o recibido pagarés, con o sin ánimo de novar, respecto de las facturas que por este instrumento se ceden. </w:t>
      </w:r>
    </w:p>
    <w:p w:rsidR="00CC7599" w:rsidRDefault="00601057" w:rsidP="00601057">
      <w:pPr>
        <w:jc w:val="both"/>
      </w:pPr>
      <w:r w:rsidRPr="00CC7599">
        <w:rPr>
          <w:b/>
        </w:rPr>
        <w:lastRenderedPageBreak/>
        <w:t>CUARTO:</w:t>
      </w:r>
      <w:r>
        <w:t xml:space="preserve"> Por el presente contrato el cliente cede y transfiere a</w:t>
      </w:r>
      <w:r w:rsidR="00521A01" w:rsidRPr="00521A01">
        <w:t xml:space="preserve"> </w:t>
      </w:r>
      <w:r w:rsidR="00521A01" w:rsidRPr="00E37FDF">
        <w:t>SERVICIOS FINANCIEROS SUMAR</w:t>
      </w:r>
      <w:r w:rsidR="00544454" w:rsidRPr="00544454">
        <w:rPr>
          <w:b/>
        </w:rPr>
        <w:t xml:space="preserve"> </w:t>
      </w:r>
      <w:proofErr w:type="spellStart"/>
      <w:r w:rsidR="00544454">
        <w:rPr>
          <w:b/>
        </w:rPr>
        <w:t>SpA</w:t>
      </w:r>
      <w:proofErr w:type="spellEnd"/>
      <w:r>
        <w:t xml:space="preserve"> todos y cada uno de los créditos emanados de las facturas señaladas en la cláusula primera precedente, declarando esta última aceptarlas y adquirirlas para sí.- </w:t>
      </w:r>
    </w:p>
    <w:p w:rsidR="00CC7599" w:rsidRDefault="00601057" w:rsidP="00601057">
      <w:pPr>
        <w:jc w:val="both"/>
      </w:pPr>
      <w:r w:rsidRPr="00CC7599">
        <w:rPr>
          <w:b/>
        </w:rPr>
        <w:t>QUINTO:</w:t>
      </w:r>
      <w:r>
        <w:t xml:space="preserve"> El precio de la cesión asciende</w:t>
      </w:r>
      <w:r w:rsidR="00D40AF8">
        <w:t xml:space="preserve"> a la suma </w:t>
      </w:r>
      <w:r w:rsidR="00D40AF8" w:rsidRPr="000B6FA9">
        <w:t>de</w:t>
      </w:r>
      <w:r w:rsidR="00D40AF8" w:rsidRPr="00A56C47">
        <w:t xml:space="preserve"> </w:t>
      </w:r>
      <w:r w:rsidR="00874B3C" w:rsidRPr="00910A7B">
        <w:rPr>
          <w:b/>
        </w:rPr>
        <w:t>$</w:t>
      </w:r>
      <w:r w:rsidR="00874B3C">
        <w:rPr>
          <w:b/>
        </w:rPr>
        <w:t>&lt;&lt;</w:t>
      </w:r>
      <w:proofErr w:type="spellStart"/>
      <w:r w:rsidR="00874B3C">
        <w:rPr>
          <w:b/>
        </w:rPr>
        <w:t>PrecioCesion</w:t>
      </w:r>
      <w:proofErr w:type="spellEnd"/>
      <w:r w:rsidR="00874B3C">
        <w:rPr>
          <w:b/>
        </w:rPr>
        <w:t>&gt;&gt;</w:t>
      </w:r>
      <w:r w:rsidR="00874B3C" w:rsidRPr="00910A7B">
        <w:rPr>
          <w:b/>
        </w:rPr>
        <w:t xml:space="preserve"> </w:t>
      </w:r>
      <w:r w:rsidR="00A56C47">
        <w:rPr>
          <w:b/>
        </w:rPr>
        <w:t xml:space="preserve"> </w:t>
      </w:r>
      <w:r w:rsidRPr="000B6FA9">
        <w:rPr>
          <w:b/>
        </w:rPr>
        <w:t>pesos</w:t>
      </w:r>
      <w:r>
        <w:t xml:space="preserve">, </w:t>
      </w:r>
      <w:r w:rsidR="00D40AF8">
        <w:t xml:space="preserve">en </w:t>
      </w:r>
      <w:r>
        <w:t>moneda legal. Dicho precio está determinado por la suma de los montos líquidos que corresponde pagar por las facturas enumeradas en la cláusula primera precedente, las que para ese efecto se consideran</w:t>
      </w:r>
      <w:r w:rsidR="00BD05C4">
        <w:t xml:space="preserve"> a un </w:t>
      </w:r>
      <w:r w:rsidR="007C4AC7">
        <w:t>&lt;&lt;Anticipo&gt;&gt;</w:t>
      </w:r>
      <w:r>
        <w:t>% de su valor nominal. Este precio se paga al contado, en dinero efectivo, declarando el cedente recibirlo conforme y a su entera satisfacción. Sin perjuicio de lo anterior, este precio se incrementará en la canti</w:t>
      </w:r>
      <w:r w:rsidR="00D40AF8">
        <w:t xml:space="preserve">dad de </w:t>
      </w:r>
      <w:r w:rsidR="001D5EC5">
        <w:rPr>
          <w:b/>
        </w:rPr>
        <w:t>$&lt;&lt;</w:t>
      </w:r>
      <w:proofErr w:type="spellStart"/>
      <w:r w:rsidR="001D5EC5">
        <w:rPr>
          <w:b/>
        </w:rPr>
        <w:t>SaldoPendiente</w:t>
      </w:r>
      <w:proofErr w:type="spellEnd"/>
      <w:r w:rsidR="001D5EC5">
        <w:rPr>
          <w:b/>
        </w:rPr>
        <w:t>&gt;&gt;</w:t>
      </w:r>
      <w:r w:rsidR="00B34796">
        <w:rPr>
          <w:b/>
        </w:rPr>
        <w:t xml:space="preserve"> </w:t>
      </w:r>
      <w:r w:rsidR="001D5EC5" w:rsidRPr="000B6FA9">
        <w:rPr>
          <w:b/>
        </w:rPr>
        <w:t>pesos</w:t>
      </w:r>
      <w:r>
        <w:t xml:space="preserve">, sujeto a la condición suspensiva de que los deudores paguen en 100% del valor de las facturas a su vencimiento.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proofErr w:type="spellStart"/>
      <w:r w:rsidR="00544454">
        <w:rPr>
          <w:b/>
        </w:rPr>
        <w:t>SpA</w:t>
      </w:r>
      <w:proofErr w:type="spellEnd"/>
      <w:r>
        <w:t xml:space="preserve"> queda irrevocablemente autorizada para imputar dicha cantidad a cualquiera obligación que tenga pendiente el cedente a su favor, sea que provenga de este contrato o de cualquiera otra operación de </w:t>
      </w:r>
      <w:proofErr w:type="spellStart"/>
      <w:r>
        <w:t>factoring</w:t>
      </w:r>
      <w:proofErr w:type="spellEnd"/>
      <w:r>
        <w:t xml:space="preserve">.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 </w:t>
      </w:r>
      <w:proofErr w:type="spellStart"/>
      <w:r w:rsidR="00544454">
        <w:rPr>
          <w:b/>
        </w:rPr>
        <w:t>SpA</w:t>
      </w:r>
      <w:proofErr w:type="spellEnd"/>
      <w:r>
        <w:t xml:space="preserve">, podrá, a </w:t>
      </w:r>
      <w:r w:rsidR="00E90060">
        <w:t>título</w:t>
      </w:r>
      <w:r>
        <w:t xml:space="preserve"> de garantía retener del producto de la cobranza de las facturas adquiridas, el monto a que se refiere esta letra con el fin de caucionar el exacto y oportuno cumplimiento de las obligaciones que el presente contrato le impone al cedente. FINANSU </w:t>
      </w:r>
      <w:proofErr w:type="spellStart"/>
      <w:r w:rsidR="00544454">
        <w:rPr>
          <w:b/>
        </w:rPr>
        <w:t>SpA</w:t>
      </w:r>
      <w:proofErr w:type="spellEnd"/>
      <w:r>
        <w:t xml:space="preserve"> podrá imputar la cantidad que retenga por este concepto a cualquier obligación que tenga pendiente el cedente a su favor, sea que provenga de este contrato o de cualquier otra operación de </w:t>
      </w:r>
      <w:proofErr w:type="spellStart"/>
      <w:r>
        <w:t>factoring</w:t>
      </w:r>
      <w:proofErr w:type="spellEnd"/>
      <w:r>
        <w:t xml:space="preserve">, cesión de créditos o de descuentos de efectos de comercio celebrada entre ellos. </w:t>
      </w:r>
    </w:p>
    <w:p w:rsidR="00CC7599" w:rsidRDefault="00601057" w:rsidP="00601057">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como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CC7599">
        <w:t xml:space="preserve">FINANSU </w:t>
      </w:r>
      <w:proofErr w:type="spellStart"/>
      <w:r w:rsidR="00544454">
        <w:rPr>
          <w:b/>
        </w:rPr>
        <w:t>SpA</w:t>
      </w:r>
      <w:proofErr w:type="spellEnd"/>
      <w:r>
        <w:t xml:space="preserve">. A mayor abundamiento, el cliente declara que desde ya libera a </w:t>
      </w:r>
      <w:r w:rsidR="00CC7599">
        <w:t xml:space="preserve">FINANSU </w:t>
      </w:r>
      <w:proofErr w:type="spellStart"/>
      <w:r w:rsidR="00544454">
        <w:rPr>
          <w:b/>
        </w:rPr>
        <w:t>SpA</w:t>
      </w:r>
      <w:proofErr w:type="spellEnd"/>
      <w:r w:rsidR="00CC7599">
        <w:t xml:space="preserve"> </w:t>
      </w:r>
      <w:r>
        <w:t xml:space="preserve">de cualquier responsabilidad que pudiera emanar por el no pago del todo o parte del correspondiente impuesto, la cual será asumida directamente por el cliente. </w:t>
      </w:r>
    </w:p>
    <w:p w:rsidR="00CC7599" w:rsidRDefault="00601057" w:rsidP="00601057">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proofErr w:type="spellStart"/>
      <w:r w:rsidR="00544454">
        <w:rPr>
          <w:b/>
        </w:rPr>
        <w:t>SpA</w:t>
      </w:r>
      <w:proofErr w:type="spellEnd"/>
      <w:r w:rsidR="00CC7599">
        <w:t xml:space="preserve"> </w:t>
      </w:r>
      <w:r>
        <w:t xml:space="preserve">copia de las guías de entrega de las mercaderías a que se refieren las facturas indicadas en la cláusula primera precedente, firmadas </w:t>
      </w:r>
      <w:r>
        <w:lastRenderedPageBreak/>
        <w:t xml:space="preserve">por los respectivos deudores. También queda prohibido al cliente emitir notas de crédito o de débito, con posterioridad a esta fecha.- </w:t>
      </w:r>
    </w:p>
    <w:p w:rsidR="00CC7599" w:rsidRDefault="00601057" w:rsidP="00601057">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proofErr w:type="spellStart"/>
      <w:r w:rsidR="00544454">
        <w:rPr>
          <w:b/>
        </w:rPr>
        <w:t>SpA</w:t>
      </w:r>
      <w:proofErr w:type="spellEnd"/>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 xml:space="preserve">FINANSU </w:t>
      </w:r>
      <w:proofErr w:type="spellStart"/>
      <w:r w:rsidR="00544454">
        <w:rPr>
          <w:b/>
        </w:rPr>
        <w:t>SpA</w:t>
      </w:r>
      <w:proofErr w:type="spellEnd"/>
      <w:r>
        <w:t>, por tal razón, se entenderá que el cliente se ha apropiado de dineros o efectos que son de propiedad de</w:t>
      </w:r>
      <w:r w:rsidR="00CC7599" w:rsidRPr="00CC7599">
        <w:t xml:space="preserve"> </w:t>
      </w:r>
      <w:r w:rsidR="00CC7599">
        <w:t xml:space="preserve">FINANSU </w:t>
      </w:r>
      <w:proofErr w:type="spellStart"/>
      <w:r w:rsidR="00544454">
        <w:rPr>
          <w:b/>
        </w:rPr>
        <w:t>SpA</w:t>
      </w:r>
      <w:proofErr w:type="spellEnd"/>
      <w:r>
        <w:t xml:space="preserve">, incurriendo así en el delito de apropiación indebida, contemplado en el N° 1 uno artículo 470 del Código Penal.- </w:t>
      </w:r>
    </w:p>
    <w:p w:rsidR="00CC7599" w:rsidRDefault="00601057" w:rsidP="00601057">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proofErr w:type="spellStart"/>
      <w:r w:rsidR="00544454">
        <w:rPr>
          <w:b/>
        </w:rPr>
        <w:t>SpA</w:t>
      </w:r>
      <w:proofErr w:type="spellEnd"/>
      <w:r>
        <w:t>, c</w:t>
      </w:r>
      <w:r w:rsidR="00CC7599">
        <w:t xml:space="preserve">on domicilio en </w:t>
      </w:r>
      <w:r w:rsidR="00B5280C" w:rsidRPr="00073D6C">
        <w:t>Napoleón 3037, Oficina 73, Comuna Las Condes, ciudad de Santiago</w:t>
      </w:r>
      <w:r>
        <w:t xml:space="preserve">, a quien deberá hacerse el pago del mismo, para que se entienda cancelada”. </w:t>
      </w:r>
    </w:p>
    <w:p w:rsidR="00CC7599" w:rsidRDefault="00601057" w:rsidP="00601057">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1D5EC5" w:rsidRPr="00910A7B">
        <w:rPr>
          <w:b/>
        </w:rPr>
        <w:t>“</w:t>
      </w:r>
      <w:r w:rsidR="001D5EC5">
        <w:rPr>
          <w:b/>
        </w:rPr>
        <w:t>&lt;&lt;Deudor&gt;&gt;</w:t>
      </w:r>
      <w:r w:rsidR="001D5EC5" w:rsidRPr="00910A7B">
        <w:rPr>
          <w:b/>
        </w:rPr>
        <w:t>”</w:t>
      </w:r>
      <w:r w:rsidR="001D5EC5">
        <w:rPr>
          <w:b/>
        </w:rPr>
        <w:t xml:space="preserve"> </w:t>
      </w:r>
      <w:r>
        <w:t>autoriza y otorga mandato irrevocable a</w:t>
      </w:r>
      <w:r w:rsidR="00CC7599" w:rsidRPr="00CC7599">
        <w:t xml:space="preserve"> </w:t>
      </w:r>
      <w:r w:rsidR="00CC7599">
        <w:t xml:space="preserve">FINANSU </w:t>
      </w:r>
      <w:proofErr w:type="spellStart"/>
      <w:r w:rsidR="00544454">
        <w:rPr>
          <w:b/>
        </w:rPr>
        <w:t>SpA</w:t>
      </w:r>
      <w:proofErr w:type="spellEnd"/>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proofErr w:type="spellStart"/>
      <w:r w:rsidR="00544454">
        <w:rPr>
          <w:b/>
        </w:rPr>
        <w:t>SpA</w:t>
      </w:r>
      <w:proofErr w:type="spellEnd"/>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proofErr w:type="spellStart"/>
      <w:r w:rsidR="00544454">
        <w:rPr>
          <w:b/>
        </w:rPr>
        <w:t>SpA</w:t>
      </w:r>
      <w:proofErr w:type="spellEnd"/>
      <w:r>
        <w:t xml:space="preserve">, representada en la forma indicada, acepta el mandato que se le confiere por el presente instrumento en los términos relacionados. </w:t>
      </w:r>
    </w:p>
    <w:p w:rsidR="00CC7599" w:rsidRDefault="00601057" w:rsidP="00601057">
      <w:pPr>
        <w:jc w:val="both"/>
      </w:pPr>
      <w:r w:rsidRPr="00CC7599">
        <w:rPr>
          <w:b/>
        </w:rPr>
        <w:t>DECIMO PRIMERO:</w:t>
      </w:r>
      <w:r>
        <w:t xml:space="preserve"> </w:t>
      </w:r>
      <w:r w:rsidR="00CC7599">
        <w:t xml:space="preserve">FINANSU </w:t>
      </w:r>
      <w:proofErr w:type="spellStart"/>
      <w:r w:rsidR="00544454">
        <w:rPr>
          <w:b/>
        </w:rPr>
        <w:t>SpA</w:t>
      </w:r>
      <w:proofErr w:type="spellEnd"/>
      <w:r w:rsidR="00CC7599">
        <w:t xml:space="preserve"> </w:t>
      </w:r>
      <w:r>
        <w:t xml:space="preserve">está expresamente facultada por el cliente para que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 xml:space="preserve">FINANSU </w:t>
      </w:r>
      <w:proofErr w:type="spellStart"/>
      <w:r w:rsidR="00544454">
        <w:rPr>
          <w:b/>
        </w:rPr>
        <w:t>SpA</w:t>
      </w:r>
      <w:proofErr w:type="spellEnd"/>
      <w:r w:rsidR="00CC7599">
        <w:t xml:space="preserve"> </w:t>
      </w:r>
      <w:r>
        <w:t xml:space="preserve">para solicitar, aún por la vía judicial, de cualquier entidad bancaria o financiera o, asimismo, de cualquier entidad crediticia incluso otras empresas de </w:t>
      </w:r>
      <w:proofErr w:type="spellStart"/>
      <w:r>
        <w:t>factoring</w:t>
      </w:r>
      <w:proofErr w:type="spellEnd"/>
      <w:r>
        <w:t xml:space="preserve"> cualquier información, ya sea de carácter bancario, financiero, contable o legal que </w:t>
      </w:r>
      <w:r w:rsidR="00CC7599">
        <w:t xml:space="preserve">FINANSU </w:t>
      </w:r>
      <w:proofErr w:type="spellStart"/>
      <w:r w:rsidR="00544454">
        <w:rPr>
          <w:b/>
        </w:rPr>
        <w:t>SpA</w:t>
      </w:r>
      <w:proofErr w:type="spellEnd"/>
      <w:r w:rsidR="00CC7599">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 xml:space="preserve">FINANSU </w:t>
      </w:r>
      <w:proofErr w:type="spellStart"/>
      <w:r w:rsidR="00544454">
        <w:rPr>
          <w:b/>
        </w:rPr>
        <w:t>SpA</w:t>
      </w:r>
      <w:proofErr w:type="spellEnd"/>
      <w:r w:rsidR="00CC7599">
        <w:t xml:space="preserve"> </w:t>
      </w:r>
      <w:r>
        <w:t xml:space="preserve">le solicitare en </w:t>
      </w:r>
      <w:r>
        <w:lastRenderedPageBreak/>
        <w:t xml:space="preserve">virtud de esta cláusula, liberando desde ya a dichas instituciones de cualquier responsabilidad por la entrega de la información solicitada.- </w:t>
      </w:r>
    </w:p>
    <w:p w:rsidR="003771BB" w:rsidRDefault="00601057" w:rsidP="00601057">
      <w:pPr>
        <w:jc w:val="both"/>
      </w:pPr>
      <w:r w:rsidRPr="00CC7599">
        <w:rPr>
          <w:b/>
        </w:rPr>
        <w:t xml:space="preserve">DÉCIMO SEGUNDO: </w:t>
      </w:r>
      <w:r>
        <w:t xml:space="preserve">MANDATO DE ADMINISTRACIÓN.- El cliente consiente desde ya la facultad de </w:t>
      </w:r>
      <w:r w:rsidR="00CC7599">
        <w:t xml:space="preserve">FINANSU </w:t>
      </w:r>
      <w:proofErr w:type="spellStart"/>
      <w:r w:rsidR="00544454">
        <w:rPr>
          <w:b/>
        </w:rPr>
        <w:t>SpA</w:t>
      </w:r>
      <w:proofErr w:type="spellEnd"/>
      <w:r w:rsidR="00CC7599">
        <w:t xml:space="preserve"> </w:t>
      </w:r>
      <w:r>
        <w:t xml:space="preserve">a encargar a terceros la administración y cobro de los créditos cedidos, caso en el cual </w:t>
      </w:r>
      <w:r w:rsidR="00CC7599">
        <w:t xml:space="preserve">FINANSU </w:t>
      </w:r>
      <w:proofErr w:type="spellStart"/>
      <w:r w:rsidR="00544454">
        <w:rPr>
          <w:b/>
        </w:rPr>
        <w:t>SpA</w:t>
      </w:r>
      <w:proofErr w:type="spellEnd"/>
      <w:r w:rsidR="00CC7599">
        <w:t xml:space="preserve"> </w:t>
      </w:r>
      <w:r>
        <w:t>pagara por cuenta y cargo del cliente los servicios y comisiones que el encargo devengue. En tal caso, el tercero facturará directamente dichos servicios al cliente</w:t>
      </w:r>
      <w:r w:rsidR="00FE1212">
        <w:t>.</w:t>
      </w:r>
    </w:p>
    <w:p w:rsidR="003771BB" w:rsidRPr="003771BB" w:rsidRDefault="003771BB" w:rsidP="003771BB">
      <w:pPr>
        <w:jc w:val="both"/>
      </w:pPr>
      <w:r w:rsidRPr="003771BB">
        <w:rPr>
          <w:b/>
        </w:rPr>
        <w:t xml:space="preserve">DECIMO TERCERO: </w:t>
      </w:r>
      <w:r w:rsidRPr="003771BB">
        <w:t xml:space="preserve">Por el presente acto, el cliente acepta que las facturas o créditos cedidos en este acto, como requisito previo al pago de la cesión deben ser verificados en cuanto a que la empresa deudora de las facturas debe, vía correo electrónico institucional, </w:t>
      </w:r>
      <w:r w:rsidR="00D665A5">
        <w:t>del jefe de la unidad encargada de la contratación  de los servicios o de la compra de los productos y también del jefe de unidad de finanzas y tesorería</w:t>
      </w:r>
      <w:r w:rsidRPr="003771BB">
        <w:t>, asegurar que la factura será íntegramente pagada sin descuentos algunos y que las facturas se encuentran libres de todo gravamen para ser cedidas,</w:t>
      </w:r>
      <w:r w:rsidR="00E342FD">
        <w:t xml:space="preserve"> </w:t>
      </w:r>
      <w:r w:rsidR="00E342FD">
        <w:t>y además expresamente aceptada a través del porta</w:t>
      </w:r>
      <w:r w:rsidR="00E342FD">
        <w:t>l del Servicio Impuesto Interno</w:t>
      </w:r>
      <w:bookmarkStart w:id="0" w:name="_GoBack"/>
      <w:bookmarkEnd w:id="0"/>
      <w:r w:rsidRPr="003771BB">
        <w:t xml:space="preserve"> si esta verificación no fuere concedida no será responsabilidad del </w:t>
      </w:r>
      <w:proofErr w:type="spellStart"/>
      <w:r w:rsidRPr="003771BB">
        <w:t>Factoring</w:t>
      </w:r>
      <w:proofErr w:type="spellEnd"/>
      <w:r w:rsidRPr="003771BB">
        <w:t xml:space="preserve"> y no se anulará por esa razón la referida operación </w:t>
      </w:r>
    </w:p>
    <w:p w:rsidR="003771BB" w:rsidRPr="003771BB" w:rsidRDefault="003771BB" w:rsidP="003771BB">
      <w:pPr>
        <w:jc w:val="both"/>
      </w:pPr>
      <w:r w:rsidRPr="003771BB">
        <w:rPr>
          <w:b/>
        </w:rPr>
        <w:t xml:space="preserve">DECIMO CUARTO: </w:t>
      </w:r>
      <w:r w:rsidRPr="003771BB">
        <w:t xml:space="preserve">Se faculta al portador de copia autorizada de la presente escritura, para requerir a un ministro de fe las notificaciones o acreditar las aceptaciones que procedan, para la completa legalización del presente instrumento. </w:t>
      </w:r>
    </w:p>
    <w:p w:rsidR="003771BB" w:rsidRPr="003771BB" w:rsidRDefault="003771BB" w:rsidP="00601057">
      <w:pPr>
        <w:jc w:val="both"/>
      </w:pPr>
      <w:r w:rsidRPr="003771BB">
        <w:rPr>
          <w:b/>
        </w:rPr>
        <w:t>DECIMO QUINTO</w:t>
      </w:r>
      <w:r w:rsidRPr="003771BB">
        <w:t xml:space="preserve">: Para todos los efectos legales las partes fijan domicilio en la ciudad y comuna de Santiago y se someten a la jurisdicción de sus tribunales ordinarios de justicia. </w:t>
      </w:r>
    </w:p>
    <w:sectPr w:rsidR="003771BB" w:rsidRPr="003771BB"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3C"/>
    <w:rsid w:val="0000112B"/>
    <w:rsid w:val="00001B1B"/>
    <w:rsid w:val="00002869"/>
    <w:rsid w:val="00011F98"/>
    <w:rsid w:val="00057155"/>
    <w:rsid w:val="00073D6C"/>
    <w:rsid w:val="00092FB1"/>
    <w:rsid w:val="000B6FA9"/>
    <w:rsid w:val="000C1FB8"/>
    <w:rsid w:val="000F09B4"/>
    <w:rsid w:val="00120B43"/>
    <w:rsid w:val="00142D16"/>
    <w:rsid w:val="00145701"/>
    <w:rsid w:val="00176624"/>
    <w:rsid w:val="00183AE9"/>
    <w:rsid w:val="001D5EC5"/>
    <w:rsid w:val="001E73CC"/>
    <w:rsid w:val="00204CAC"/>
    <w:rsid w:val="00231BDC"/>
    <w:rsid w:val="00237E55"/>
    <w:rsid w:val="002423C7"/>
    <w:rsid w:val="00243E77"/>
    <w:rsid w:val="00250E3B"/>
    <w:rsid w:val="00256824"/>
    <w:rsid w:val="00285C37"/>
    <w:rsid w:val="00286EF7"/>
    <w:rsid w:val="002E79C4"/>
    <w:rsid w:val="00367895"/>
    <w:rsid w:val="003771BB"/>
    <w:rsid w:val="0038661C"/>
    <w:rsid w:val="00402134"/>
    <w:rsid w:val="0042300D"/>
    <w:rsid w:val="004474BC"/>
    <w:rsid w:val="00482C69"/>
    <w:rsid w:val="004A42E1"/>
    <w:rsid w:val="004F4164"/>
    <w:rsid w:val="005207D8"/>
    <w:rsid w:val="00521A01"/>
    <w:rsid w:val="00544454"/>
    <w:rsid w:val="00564A59"/>
    <w:rsid w:val="00577A42"/>
    <w:rsid w:val="0059610A"/>
    <w:rsid w:val="005A1721"/>
    <w:rsid w:val="005E08F0"/>
    <w:rsid w:val="005E7D85"/>
    <w:rsid w:val="00601057"/>
    <w:rsid w:val="00610246"/>
    <w:rsid w:val="006C2513"/>
    <w:rsid w:val="007B5E53"/>
    <w:rsid w:val="007C4AC7"/>
    <w:rsid w:val="008135A6"/>
    <w:rsid w:val="00835C0C"/>
    <w:rsid w:val="00840D75"/>
    <w:rsid w:val="00852F2F"/>
    <w:rsid w:val="00874B3C"/>
    <w:rsid w:val="008E0C98"/>
    <w:rsid w:val="008E49F5"/>
    <w:rsid w:val="008E5D8C"/>
    <w:rsid w:val="009948FE"/>
    <w:rsid w:val="009B1A00"/>
    <w:rsid w:val="009D796F"/>
    <w:rsid w:val="00A175C7"/>
    <w:rsid w:val="00A17E7C"/>
    <w:rsid w:val="00A33C61"/>
    <w:rsid w:val="00A56C47"/>
    <w:rsid w:val="00AB33E8"/>
    <w:rsid w:val="00B34796"/>
    <w:rsid w:val="00B36FE0"/>
    <w:rsid w:val="00B37F34"/>
    <w:rsid w:val="00B5280C"/>
    <w:rsid w:val="00BA4931"/>
    <w:rsid w:val="00BD05C4"/>
    <w:rsid w:val="00C10187"/>
    <w:rsid w:val="00C128D8"/>
    <w:rsid w:val="00C12947"/>
    <w:rsid w:val="00C1777F"/>
    <w:rsid w:val="00C47340"/>
    <w:rsid w:val="00C57E4C"/>
    <w:rsid w:val="00CC7599"/>
    <w:rsid w:val="00D40AF8"/>
    <w:rsid w:val="00D665A5"/>
    <w:rsid w:val="00D96B58"/>
    <w:rsid w:val="00DA1313"/>
    <w:rsid w:val="00E279AE"/>
    <w:rsid w:val="00E342FD"/>
    <w:rsid w:val="00E37FDF"/>
    <w:rsid w:val="00E90060"/>
    <w:rsid w:val="00E9590A"/>
    <w:rsid w:val="00EE5B21"/>
    <w:rsid w:val="00F470BB"/>
    <w:rsid w:val="00F8614F"/>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ESION_9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78492E-D3ED-46DB-AC88-B4AACBAD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CESION_95.dotx</Template>
  <TotalTime>21</TotalTime>
  <Pages>4</Pages>
  <Words>2053</Words>
  <Characters>11293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Jorge</cp:lastModifiedBy>
  <cp:revision>12</cp:revision>
  <cp:lastPrinted>2015-10-29T20:21:00Z</cp:lastPrinted>
  <dcterms:created xsi:type="dcterms:W3CDTF">2015-12-28T00:53:00Z</dcterms:created>
  <dcterms:modified xsi:type="dcterms:W3CDTF">2018-06-13T12:26:00Z</dcterms:modified>
</cp:coreProperties>
</file>