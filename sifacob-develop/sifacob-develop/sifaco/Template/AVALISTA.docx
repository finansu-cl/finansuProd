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BA5197" w:rsidRDefault="00317F12" w:rsidP="00BA5197">
      <w:pPr>
        <w:jc w:val="both"/>
        <w:rPr>
          <w:rFonts w:ascii="Arial" w:eastAsia="Calibri" w:hAnsi="Arial" w:cs="Arial"/>
          <w:lang w:val="es-MX" w:eastAsia="en-US"/>
        </w:rPr>
      </w:pPr>
      <w:r w:rsidRPr="00BA5197">
        <w:rPr>
          <w:rFonts w:ascii="Arial" w:hAnsi="Arial" w:cs="Arial"/>
        </w:rPr>
        <w:t>1.- Ha firmado un mandato con el objeto de obligarse como avalista,</w:t>
      </w:r>
      <w:r w:rsidR="00BA5197" w:rsidRPr="00BA5197">
        <w:rPr>
          <w:rFonts w:ascii="Arial" w:hAnsi="Arial" w:cs="Arial"/>
        </w:rPr>
        <w:t xml:space="preserve"> fiador y/o codeudor solidario</w:t>
      </w:r>
      <w:r w:rsidRPr="00BA5197">
        <w:rPr>
          <w:rFonts w:ascii="Arial" w:hAnsi="Arial" w:cs="Arial"/>
        </w:rPr>
        <w:t xml:space="preserve"> de</w:t>
      </w:r>
      <w:r w:rsidR="00A068BC">
        <w:rPr>
          <w:rFonts w:ascii="Arial" w:eastAsia="Calibri" w:hAnsi="Arial" w:cs="Arial"/>
          <w:b/>
          <w:lang w:eastAsia="en-US"/>
        </w:rPr>
        <w:t xml:space="preserve"> </w:t>
      </w:r>
      <w:r w:rsidR="00666122" w:rsidRPr="00666122">
        <w:rPr>
          <w:rFonts w:ascii="Arial" w:hAnsi="Arial" w:cs="Arial"/>
          <w:b/>
        </w:rPr>
        <w:t>&lt;&lt;</w:t>
      </w:r>
      <w:proofErr w:type="spellStart"/>
      <w:r w:rsidR="00666122" w:rsidRPr="00666122">
        <w:rPr>
          <w:rFonts w:ascii="Arial" w:hAnsi="Arial" w:cs="Arial"/>
          <w:b/>
        </w:rPr>
        <w:t>NombreCliente</w:t>
      </w:r>
      <w:proofErr w:type="spellEnd"/>
      <w:r w:rsidR="00666122" w:rsidRPr="00666122">
        <w:rPr>
          <w:rFonts w:ascii="Arial" w:hAnsi="Arial" w:cs="Arial"/>
          <w:b/>
        </w:rPr>
        <w:t>&gt;&gt;</w:t>
      </w:r>
      <w:r w:rsidRPr="00BA5197">
        <w:rPr>
          <w:rFonts w:ascii="Arial" w:hAnsi="Arial" w:cs="Arial"/>
        </w:rPr>
        <w:t xml:space="preserve">, que se hará efectivo en caso que el deudor principal no cumpla con las obligaciones propias del contrato de </w:t>
      </w:r>
      <w:proofErr w:type="spellStart"/>
      <w:r w:rsidRPr="00BA5197">
        <w:rPr>
          <w:rFonts w:ascii="Arial" w:hAnsi="Arial" w:cs="Arial"/>
        </w:rPr>
        <w:t>factoring</w:t>
      </w:r>
      <w:proofErr w:type="spellEnd"/>
      <w:r w:rsidRPr="00BA5197">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Pr="00203AD3">
        <w:rPr>
          <w:rFonts w:ascii="Arial" w:hAnsi="Arial" w:cs="Arial"/>
        </w:rPr>
        <w:t xml:space="preserve">puede exigirle el pago de hasta </w:t>
      </w:r>
      <w:r w:rsidR="00285E37" w:rsidRPr="005B2A63">
        <w:rPr>
          <w:rFonts w:ascii="Arial" w:hAnsi="Arial" w:cs="Arial"/>
          <w:b/>
        </w:rPr>
        <w:t>$</w:t>
      </w:r>
      <w:r w:rsidR="00666122">
        <w:rPr>
          <w:rFonts w:ascii="Arial" w:hAnsi="Arial" w:cs="Arial"/>
          <w:b/>
        </w:rPr>
        <w:t>&lt;&lt;MontoTotal</w:t>
      </w:r>
      <w:bookmarkStart w:id="0" w:name="_GoBack"/>
      <w:bookmarkEnd w:id="0"/>
      <w:r w:rsidR="00666122">
        <w:rPr>
          <w:rFonts w:ascii="Arial" w:hAnsi="Arial" w:cs="Arial"/>
          <w:b/>
        </w:rPr>
        <w:t>&gt;&gt;</w:t>
      </w:r>
      <w:r w:rsidR="00063430">
        <w:rPr>
          <w:rFonts w:ascii="Arial" w:eastAsia="Calibri" w:hAnsi="Arial" w:cs="Arial"/>
          <w:b/>
          <w:color w:val="000000"/>
          <w:lang w:eastAsia="es-CL"/>
        </w:rPr>
        <w:t xml:space="preserve"> </w:t>
      </w:r>
      <w:r w:rsidR="007A740F" w:rsidRPr="00203AD3">
        <w:rPr>
          <w:rFonts w:ascii="Arial" w:hAnsi="Arial" w:cs="Arial"/>
          <w:b/>
        </w:rPr>
        <w:t>pesos.</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22"/>
    <w:rsid w:val="00063430"/>
    <w:rsid w:val="000B7D45"/>
    <w:rsid w:val="000F6B42"/>
    <w:rsid w:val="00166BF1"/>
    <w:rsid w:val="00203AD3"/>
    <w:rsid w:val="00233388"/>
    <w:rsid w:val="00285C37"/>
    <w:rsid w:val="00285E37"/>
    <w:rsid w:val="00317F12"/>
    <w:rsid w:val="00335995"/>
    <w:rsid w:val="0037572F"/>
    <w:rsid w:val="00570DDE"/>
    <w:rsid w:val="005862B9"/>
    <w:rsid w:val="0059610A"/>
    <w:rsid w:val="005B2A63"/>
    <w:rsid w:val="005D26F0"/>
    <w:rsid w:val="005E7D85"/>
    <w:rsid w:val="00666122"/>
    <w:rsid w:val="006827C4"/>
    <w:rsid w:val="007A740F"/>
    <w:rsid w:val="007A7EE3"/>
    <w:rsid w:val="008775C1"/>
    <w:rsid w:val="00972C9A"/>
    <w:rsid w:val="009948FE"/>
    <w:rsid w:val="00A068BC"/>
    <w:rsid w:val="00B63234"/>
    <w:rsid w:val="00BA5197"/>
    <w:rsid w:val="00BB49C4"/>
    <w:rsid w:val="00C0035F"/>
    <w:rsid w:val="00E14BF8"/>
    <w:rsid w:val="00F524FD"/>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INFORMACI&#211;N_AVAL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INFORMACIÓN_AVALISTA.dotx</Template>
  <TotalTime>2</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1</cp:revision>
  <cp:lastPrinted>2015-11-30T20:13:00Z</cp:lastPrinted>
  <dcterms:created xsi:type="dcterms:W3CDTF">2015-12-28T02:19:00Z</dcterms:created>
  <dcterms:modified xsi:type="dcterms:W3CDTF">2015-12-28T02:23:00Z</dcterms:modified>
</cp:coreProperties>
</file>